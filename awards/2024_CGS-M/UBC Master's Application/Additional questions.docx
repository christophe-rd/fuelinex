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3CC3" w14:textId="73FF53B7" w:rsidR="00D11922" w:rsidRDefault="00D11922" w:rsidP="00653A60">
      <w:pPr>
        <w:pStyle w:val="Heading2"/>
      </w:pPr>
      <w:proofErr w:type="spellStart"/>
      <w:r>
        <w:t>Additional</w:t>
      </w:r>
      <w:proofErr w:type="spellEnd"/>
      <w:r>
        <w:t xml:space="preserve"> questions</w:t>
      </w:r>
    </w:p>
    <w:p w14:paraId="78FC798F" w14:textId="77777777" w:rsidR="00D11922" w:rsidRDefault="00D11922" w:rsidP="00AE3A79"/>
    <w:p w14:paraId="69FDA8D2" w14:textId="77777777" w:rsidR="00653A60" w:rsidRPr="00653A60" w:rsidRDefault="00653A60" w:rsidP="00653A60">
      <w:pPr>
        <w:rPr>
          <w:lang w:val="en-CA"/>
        </w:rPr>
      </w:pPr>
      <w:r w:rsidRPr="00653A60">
        <w:rPr>
          <w:lang w:val="en-CA"/>
        </w:rPr>
        <w:t xml:space="preserve">Studying at UBC has been a dream of mine for years. I visited the campus eight years ago and instantly fell in love with it. Only after entering the world of academia </w:t>
      </w:r>
      <w:proofErr w:type="gramStart"/>
      <w:r w:rsidRPr="00653A60">
        <w:rPr>
          <w:lang w:val="en-CA"/>
        </w:rPr>
        <w:t>did</w:t>
      </w:r>
      <w:proofErr w:type="gramEnd"/>
      <w:r w:rsidRPr="00653A60">
        <w:rPr>
          <w:lang w:val="en-CA"/>
        </w:rPr>
        <w:t xml:space="preserve"> I truly understand the renowned status of UBC and how its values align with mine. Consequently, I've been closely following the research endeavors of various members of the Faculty of Forestry.</w:t>
      </w:r>
    </w:p>
    <w:p w14:paraId="43426811" w14:textId="77777777" w:rsidR="00653A60" w:rsidRPr="00653A60" w:rsidRDefault="00653A60" w:rsidP="00653A60">
      <w:pPr>
        <w:rPr>
          <w:lang w:val="en-CA"/>
        </w:rPr>
      </w:pPr>
    </w:p>
    <w:p w14:paraId="3E89B48E" w14:textId="659F1D9B" w:rsidR="00D11922" w:rsidRDefault="00653A60" w:rsidP="00653A60">
      <w:pPr>
        <w:rPr>
          <w:lang w:val="en-CA"/>
        </w:rPr>
      </w:pPr>
      <w:r w:rsidRPr="00653A60">
        <w:rPr>
          <w:lang w:val="en-CA"/>
        </w:rPr>
        <w:t xml:space="preserve">One of them, Elizabeth M. </w:t>
      </w:r>
      <w:proofErr w:type="spellStart"/>
      <w:r w:rsidRPr="00653A60">
        <w:rPr>
          <w:lang w:val="en-CA"/>
        </w:rPr>
        <w:t>Wolkovich</w:t>
      </w:r>
      <w:proofErr w:type="spellEnd"/>
      <w:r w:rsidRPr="00653A60">
        <w:rPr>
          <w:lang w:val="en-CA"/>
        </w:rPr>
        <w:t xml:space="preserve">, has graciously accepted me into her laboratory for a research internship in 2023 and has expressed her interest in supporting me for my </w:t>
      </w:r>
      <w:proofErr w:type="gramStart"/>
      <w:r w:rsidRPr="00653A60">
        <w:rPr>
          <w:lang w:val="en-CA"/>
        </w:rPr>
        <w:t>Master’s</w:t>
      </w:r>
      <w:proofErr w:type="gramEnd"/>
      <w:r w:rsidRPr="00653A60">
        <w:rPr>
          <w:lang w:val="en-CA"/>
        </w:rPr>
        <w:t xml:space="preserve"> degree. It would be both a privilege and an honor to continue my academic journey at UBC.</w:t>
      </w:r>
    </w:p>
    <w:p w14:paraId="3B1564D0" w14:textId="2D44EDD1" w:rsidR="00653A60" w:rsidRPr="00D11922" w:rsidRDefault="00653A60" w:rsidP="00653A60">
      <w:pPr>
        <w:rPr>
          <w:lang w:val="en-CA"/>
        </w:rPr>
      </w:pPr>
    </w:p>
    <w:sectPr w:rsidR="00653A60" w:rsidRPr="00D11922" w:rsidSect="007A50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112F" w14:textId="77777777" w:rsidR="007A506A" w:rsidRDefault="007A506A" w:rsidP="00B6002A">
      <w:r>
        <w:separator/>
      </w:r>
    </w:p>
  </w:endnote>
  <w:endnote w:type="continuationSeparator" w:id="0">
    <w:p w14:paraId="7D7365D9" w14:textId="77777777" w:rsidR="007A506A" w:rsidRDefault="007A506A" w:rsidP="00B6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s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B47D" w14:textId="77777777" w:rsidR="007A506A" w:rsidRDefault="007A506A" w:rsidP="00B6002A">
      <w:r>
        <w:separator/>
      </w:r>
    </w:p>
  </w:footnote>
  <w:footnote w:type="continuationSeparator" w:id="0">
    <w:p w14:paraId="428A0D92" w14:textId="77777777" w:rsidR="007A506A" w:rsidRDefault="007A506A" w:rsidP="00B60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98E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DE48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A0D9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DC7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8E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FA03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1877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602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240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D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74AFC"/>
    <w:multiLevelType w:val="hybridMultilevel"/>
    <w:tmpl w:val="93EAFA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D3877"/>
    <w:multiLevelType w:val="hybridMultilevel"/>
    <w:tmpl w:val="B5EEF0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67B42"/>
    <w:multiLevelType w:val="hybridMultilevel"/>
    <w:tmpl w:val="E46CA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D60633"/>
    <w:multiLevelType w:val="hybridMultilevel"/>
    <w:tmpl w:val="EE8400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E4B4F"/>
    <w:multiLevelType w:val="hybridMultilevel"/>
    <w:tmpl w:val="CABC44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E51E6"/>
    <w:multiLevelType w:val="hybridMultilevel"/>
    <w:tmpl w:val="577ED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47A15"/>
    <w:multiLevelType w:val="hybridMultilevel"/>
    <w:tmpl w:val="9E721B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E32F4"/>
    <w:multiLevelType w:val="hybridMultilevel"/>
    <w:tmpl w:val="CB74B2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00F0F"/>
    <w:multiLevelType w:val="hybridMultilevel"/>
    <w:tmpl w:val="CA604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E40680"/>
    <w:multiLevelType w:val="hybridMultilevel"/>
    <w:tmpl w:val="0C58FF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7061A6"/>
    <w:multiLevelType w:val="hybridMultilevel"/>
    <w:tmpl w:val="52E46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CA666C"/>
    <w:multiLevelType w:val="hybridMultilevel"/>
    <w:tmpl w:val="27764A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25E11"/>
    <w:multiLevelType w:val="hybridMultilevel"/>
    <w:tmpl w:val="FD1266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F95379"/>
    <w:multiLevelType w:val="hybridMultilevel"/>
    <w:tmpl w:val="0E924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06D43"/>
    <w:multiLevelType w:val="hybridMultilevel"/>
    <w:tmpl w:val="EC5081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578F7"/>
    <w:multiLevelType w:val="hybridMultilevel"/>
    <w:tmpl w:val="D12AEA20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39FE0C74"/>
    <w:multiLevelType w:val="hybridMultilevel"/>
    <w:tmpl w:val="CCD209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22666"/>
    <w:multiLevelType w:val="hybridMultilevel"/>
    <w:tmpl w:val="8110D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62C22"/>
    <w:multiLevelType w:val="hybridMultilevel"/>
    <w:tmpl w:val="B34E3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3785"/>
    <w:multiLevelType w:val="hybridMultilevel"/>
    <w:tmpl w:val="318AF2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1F5DDC"/>
    <w:multiLevelType w:val="hybridMultilevel"/>
    <w:tmpl w:val="15CCB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D7530"/>
    <w:multiLevelType w:val="hybridMultilevel"/>
    <w:tmpl w:val="03B0F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2101D"/>
    <w:multiLevelType w:val="hybridMultilevel"/>
    <w:tmpl w:val="3F6ED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B3A04"/>
    <w:multiLevelType w:val="hybridMultilevel"/>
    <w:tmpl w:val="CDFCD1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42876"/>
    <w:multiLevelType w:val="hybridMultilevel"/>
    <w:tmpl w:val="CEEAA6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D18F3"/>
    <w:multiLevelType w:val="hybridMultilevel"/>
    <w:tmpl w:val="ADE81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26A92"/>
    <w:multiLevelType w:val="hybridMultilevel"/>
    <w:tmpl w:val="6CAA14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63127"/>
    <w:multiLevelType w:val="hybridMultilevel"/>
    <w:tmpl w:val="D0B06E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736D0"/>
    <w:multiLevelType w:val="hybridMultilevel"/>
    <w:tmpl w:val="27B23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56F99"/>
    <w:multiLevelType w:val="hybridMultilevel"/>
    <w:tmpl w:val="1C240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210F3"/>
    <w:multiLevelType w:val="hybridMultilevel"/>
    <w:tmpl w:val="EE468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0123"/>
    <w:multiLevelType w:val="hybridMultilevel"/>
    <w:tmpl w:val="779406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74F49"/>
    <w:multiLevelType w:val="hybridMultilevel"/>
    <w:tmpl w:val="BA8C27B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F605C8C"/>
    <w:multiLevelType w:val="hybridMultilevel"/>
    <w:tmpl w:val="71EE4E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01337"/>
    <w:multiLevelType w:val="hybridMultilevel"/>
    <w:tmpl w:val="8C12FD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4681">
    <w:abstractNumId w:val="4"/>
  </w:num>
  <w:num w:numId="2" w16cid:durableId="843403549">
    <w:abstractNumId w:val="5"/>
  </w:num>
  <w:num w:numId="3" w16cid:durableId="1991981378">
    <w:abstractNumId w:val="6"/>
  </w:num>
  <w:num w:numId="4" w16cid:durableId="261454753">
    <w:abstractNumId w:val="7"/>
  </w:num>
  <w:num w:numId="5" w16cid:durableId="74397870">
    <w:abstractNumId w:val="9"/>
  </w:num>
  <w:num w:numId="6" w16cid:durableId="204485473">
    <w:abstractNumId w:val="0"/>
  </w:num>
  <w:num w:numId="7" w16cid:durableId="516893344">
    <w:abstractNumId w:val="1"/>
  </w:num>
  <w:num w:numId="8" w16cid:durableId="1300961927">
    <w:abstractNumId w:val="2"/>
  </w:num>
  <w:num w:numId="9" w16cid:durableId="346299152">
    <w:abstractNumId w:val="3"/>
  </w:num>
  <w:num w:numId="10" w16cid:durableId="1052970631">
    <w:abstractNumId w:val="8"/>
  </w:num>
  <w:num w:numId="11" w16cid:durableId="881283734">
    <w:abstractNumId w:val="41"/>
  </w:num>
  <w:num w:numId="12" w16cid:durableId="794296496">
    <w:abstractNumId w:val="12"/>
  </w:num>
  <w:num w:numId="13" w16cid:durableId="1593051740">
    <w:abstractNumId w:val="18"/>
  </w:num>
  <w:num w:numId="14" w16cid:durableId="1307662330">
    <w:abstractNumId w:val="38"/>
  </w:num>
  <w:num w:numId="15" w16cid:durableId="1568295056">
    <w:abstractNumId w:val="43"/>
  </w:num>
  <w:num w:numId="16" w16cid:durableId="1395591213">
    <w:abstractNumId w:val="37"/>
  </w:num>
  <w:num w:numId="17" w16cid:durableId="305862533">
    <w:abstractNumId w:val="40"/>
  </w:num>
  <w:num w:numId="18" w16cid:durableId="1987590985">
    <w:abstractNumId w:val="14"/>
  </w:num>
  <w:num w:numId="19" w16cid:durableId="1639527310">
    <w:abstractNumId w:val="20"/>
  </w:num>
  <w:num w:numId="20" w16cid:durableId="1244413276">
    <w:abstractNumId w:val="29"/>
  </w:num>
  <w:num w:numId="21" w16cid:durableId="711031621">
    <w:abstractNumId w:val="36"/>
  </w:num>
  <w:num w:numId="22" w16cid:durableId="1413743456">
    <w:abstractNumId w:val="24"/>
  </w:num>
  <w:num w:numId="23" w16cid:durableId="1137648403">
    <w:abstractNumId w:val="32"/>
  </w:num>
  <w:num w:numId="24" w16cid:durableId="57630666">
    <w:abstractNumId w:val="21"/>
  </w:num>
  <w:num w:numId="25" w16cid:durableId="97337786">
    <w:abstractNumId w:val="26"/>
  </w:num>
  <w:num w:numId="26" w16cid:durableId="979965881">
    <w:abstractNumId w:val="30"/>
  </w:num>
  <w:num w:numId="27" w16cid:durableId="250046423">
    <w:abstractNumId w:val="42"/>
  </w:num>
  <w:num w:numId="28" w16cid:durableId="742218182">
    <w:abstractNumId w:val="25"/>
  </w:num>
  <w:num w:numId="29" w16cid:durableId="1428305774">
    <w:abstractNumId w:val="23"/>
  </w:num>
  <w:num w:numId="30" w16cid:durableId="724331494">
    <w:abstractNumId w:val="16"/>
  </w:num>
  <w:num w:numId="31" w16cid:durableId="1143156215">
    <w:abstractNumId w:val="17"/>
  </w:num>
  <w:num w:numId="32" w16cid:durableId="1328945366">
    <w:abstractNumId w:val="44"/>
  </w:num>
  <w:num w:numId="33" w16cid:durableId="468981661">
    <w:abstractNumId w:val="19"/>
  </w:num>
  <w:num w:numId="34" w16cid:durableId="427505627">
    <w:abstractNumId w:val="10"/>
  </w:num>
  <w:num w:numId="35" w16cid:durableId="1523974848">
    <w:abstractNumId w:val="28"/>
  </w:num>
  <w:num w:numId="36" w16cid:durableId="777795699">
    <w:abstractNumId w:val="34"/>
  </w:num>
  <w:num w:numId="37" w16cid:durableId="788932172">
    <w:abstractNumId w:val="35"/>
  </w:num>
  <w:num w:numId="38" w16cid:durableId="259417668">
    <w:abstractNumId w:val="13"/>
  </w:num>
  <w:num w:numId="39" w16cid:durableId="1337537090">
    <w:abstractNumId w:val="31"/>
  </w:num>
  <w:num w:numId="40" w16cid:durableId="1247419569">
    <w:abstractNumId w:val="39"/>
  </w:num>
  <w:num w:numId="41" w16cid:durableId="550725477">
    <w:abstractNumId w:val="33"/>
  </w:num>
  <w:num w:numId="42" w16cid:durableId="2078624753">
    <w:abstractNumId w:val="15"/>
  </w:num>
  <w:num w:numId="43" w16cid:durableId="1228344281">
    <w:abstractNumId w:val="27"/>
  </w:num>
  <w:num w:numId="44" w16cid:durableId="486018372">
    <w:abstractNumId w:val="22"/>
  </w:num>
  <w:num w:numId="45" w16cid:durableId="237443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2"/>
    <w:rsid w:val="00013E48"/>
    <w:rsid w:val="00014571"/>
    <w:rsid w:val="00024B98"/>
    <w:rsid w:val="0004111B"/>
    <w:rsid w:val="00042B35"/>
    <w:rsid w:val="000439CC"/>
    <w:rsid w:val="0005569E"/>
    <w:rsid w:val="00057BD5"/>
    <w:rsid w:val="00062161"/>
    <w:rsid w:val="0006289A"/>
    <w:rsid w:val="00065679"/>
    <w:rsid w:val="00070CE2"/>
    <w:rsid w:val="000712B7"/>
    <w:rsid w:val="00077AD1"/>
    <w:rsid w:val="00081B91"/>
    <w:rsid w:val="00083A9A"/>
    <w:rsid w:val="000A4082"/>
    <w:rsid w:val="000A5337"/>
    <w:rsid w:val="000A66B9"/>
    <w:rsid w:val="000B67B7"/>
    <w:rsid w:val="000C186A"/>
    <w:rsid w:val="000C1ABF"/>
    <w:rsid w:val="000D57B5"/>
    <w:rsid w:val="000E1D4F"/>
    <w:rsid w:val="000E40DB"/>
    <w:rsid w:val="000E59CC"/>
    <w:rsid w:val="000E74EB"/>
    <w:rsid w:val="000E7D68"/>
    <w:rsid w:val="000F2E0A"/>
    <w:rsid w:val="000F6058"/>
    <w:rsid w:val="001057B9"/>
    <w:rsid w:val="00107BAE"/>
    <w:rsid w:val="00117711"/>
    <w:rsid w:val="00120054"/>
    <w:rsid w:val="001217A5"/>
    <w:rsid w:val="00124E68"/>
    <w:rsid w:val="00126AA3"/>
    <w:rsid w:val="0013010F"/>
    <w:rsid w:val="0013139B"/>
    <w:rsid w:val="00132E32"/>
    <w:rsid w:val="00147275"/>
    <w:rsid w:val="00166660"/>
    <w:rsid w:val="00172E8D"/>
    <w:rsid w:val="001734FD"/>
    <w:rsid w:val="001735BF"/>
    <w:rsid w:val="001759AB"/>
    <w:rsid w:val="00192CDD"/>
    <w:rsid w:val="00195FD7"/>
    <w:rsid w:val="001A11AE"/>
    <w:rsid w:val="001A36FB"/>
    <w:rsid w:val="001B0E02"/>
    <w:rsid w:val="001B3C34"/>
    <w:rsid w:val="001B4158"/>
    <w:rsid w:val="001B4321"/>
    <w:rsid w:val="001C032A"/>
    <w:rsid w:val="001D14A6"/>
    <w:rsid w:val="001D3BAB"/>
    <w:rsid w:val="001D6B34"/>
    <w:rsid w:val="001E1174"/>
    <w:rsid w:val="001E2DE8"/>
    <w:rsid w:val="001E3ED0"/>
    <w:rsid w:val="001F1E56"/>
    <w:rsid w:val="001F6E98"/>
    <w:rsid w:val="00201258"/>
    <w:rsid w:val="00206F1C"/>
    <w:rsid w:val="00212FAA"/>
    <w:rsid w:val="00215B0D"/>
    <w:rsid w:val="0022169B"/>
    <w:rsid w:val="0022422F"/>
    <w:rsid w:val="00225C22"/>
    <w:rsid w:val="00234986"/>
    <w:rsid w:val="00236592"/>
    <w:rsid w:val="00240D5F"/>
    <w:rsid w:val="002428C8"/>
    <w:rsid w:val="00244AAB"/>
    <w:rsid w:val="00262F5B"/>
    <w:rsid w:val="00270389"/>
    <w:rsid w:val="00271BA4"/>
    <w:rsid w:val="00271F27"/>
    <w:rsid w:val="00287B7D"/>
    <w:rsid w:val="0029327E"/>
    <w:rsid w:val="002A52E4"/>
    <w:rsid w:val="002A5EFB"/>
    <w:rsid w:val="002A78C8"/>
    <w:rsid w:val="002A7C2C"/>
    <w:rsid w:val="002C242E"/>
    <w:rsid w:val="002C2754"/>
    <w:rsid w:val="002D495E"/>
    <w:rsid w:val="002D586A"/>
    <w:rsid w:val="002D5CFA"/>
    <w:rsid w:val="002D7C5B"/>
    <w:rsid w:val="002E1129"/>
    <w:rsid w:val="002E727B"/>
    <w:rsid w:val="002F1DB9"/>
    <w:rsid w:val="002F2F06"/>
    <w:rsid w:val="002F5026"/>
    <w:rsid w:val="00300C47"/>
    <w:rsid w:val="003014FA"/>
    <w:rsid w:val="00307263"/>
    <w:rsid w:val="003273BC"/>
    <w:rsid w:val="00331823"/>
    <w:rsid w:val="00337776"/>
    <w:rsid w:val="00341385"/>
    <w:rsid w:val="0034223A"/>
    <w:rsid w:val="0034765D"/>
    <w:rsid w:val="0037088F"/>
    <w:rsid w:val="0037468A"/>
    <w:rsid w:val="0038338E"/>
    <w:rsid w:val="00383498"/>
    <w:rsid w:val="00386F98"/>
    <w:rsid w:val="00390B1B"/>
    <w:rsid w:val="00391C65"/>
    <w:rsid w:val="00392009"/>
    <w:rsid w:val="00392C4A"/>
    <w:rsid w:val="0039431E"/>
    <w:rsid w:val="00395970"/>
    <w:rsid w:val="0039728E"/>
    <w:rsid w:val="003A4554"/>
    <w:rsid w:val="003A5DA8"/>
    <w:rsid w:val="003A619E"/>
    <w:rsid w:val="003B1283"/>
    <w:rsid w:val="003C1B3B"/>
    <w:rsid w:val="003C21C1"/>
    <w:rsid w:val="003C7CB2"/>
    <w:rsid w:val="003D05C6"/>
    <w:rsid w:val="003D47ED"/>
    <w:rsid w:val="003E08C6"/>
    <w:rsid w:val="003F5BEC"/>
    <w:rsid w:val="004019F4"/>
    <w:rsid w:val="004127C2"/>
    <w:rsid w:val="004173A1"/>
    <w:rsid w:val="00424E46"/>
    <w:rsid w:val="00426E7C"/>
    <w:rsid w:val="0042782B"/>
    <w:rsid w:val="00430BC6"/>
    <w:rsid w:val="004342E0"/>
    <w:rsid w:val="00437FE6"/>
    <w:rsid w:val="0044403B"/>
    <w:rsid w:val="004562C7"/>
    <w:rsid w:val="00462CF7"/>
    <w:rsid w:val="00463C6B"/>
    <w:rsid w:val="004713FB"/>
    <w:rsid w:val="00477853"/>
    <w:rsid w:val="004820A7"/>
    <w:rsid w:val="004856E2"/>
    <w:rsid w:val="004877AF"/>
    <w:rsid w:val="00490990"/>
    <w:rsid w:val="0049319F"/>
    <w:rsid w:val="00496C65"/>
    <w:rsid w:val="004A246E"/>
    <w:rsid w:val="004A5503"/>
    <w:rsid w:val="004B069D"/>
    <w:rsid w:val="004B222C"/>
    <w:rsid w:val="004B59BC"/>
    <w:rsid w:val="004C61D0"/>
    <w:rsid w:val="004C6C94"/>
    <w:rsid w:val="004D2F23"/>
    <w:rsid w:val="004D34A4"/>
    <w:rsid w:val="004D5C92"/>
    <w:rsid w:val="004E2818"/>
    <w:rsid w:val="004E2CAC"/>
    <w:rsid w:val="004E5D7D"/>
    <w:rsid w:val="004E5EAA"/>
    <w:rsid w:val="004F2B6E"/>
    <w:rsid w:val="004F34EA"/>
    <w:rsid w:val="00501C46"/>
    <w:rsid w:val="00513606"/>
    <w:rsid w:val="00517217"/>
    <w:rsid w:val="005202F8"/>
    <w:rsid w:val="0053030A"/>
    <w:rsid w:val="00534AF4"/>
    <w:rsid w:val="0054096F"/>
    <w:rsid w:val="00541D5D"/>
    <w:rsid w:val="00543AB5"/>
    <w:rsid w:val="00544B85"/>
    <w:rsid w:val="00544D71"/>
    <w:rsid w:val="00552A36"/>
    <w:rsid w:val="00553A71"/>
    <w:rsid w:val="005634DF"/>
    <w:rsid w:val="005636F4"/>
    <w:rsid w:val="005802F1"/>
    <w:rsid w:val="00581DB9"/>
    <w:rsid w:val="005838D2"/>
    <w:rsid w:val="00590140"/>
    <w:rsid w:val="00595E28"/>
    <w:rsid w:val="00596EF0"/>
    <w:rsid w:val="005B3048"/>
    <w:rsid w:val="005D2421"/>
    <w:rsid w:val="005D3A75"/>
    <w:rsid w:val="005D7F15"/>
    <w:rsid w:val="005E1256"/>
    <w:rsid w:val="005E179E"/>
    <w:rsid w:val="005E1EC8"/>
    <w:rsid w:val="005E40E3"/>
    <w:rsid w:val="005E7D44"/>
    <w:rsid w:val="006014CB"/>
    <w:rsid w:val="00604175"/>
    <w:rsid w:val="00611336"/>
    <w:rsid w:val="00615AF8"/>
    <w:rsid w:val="00620639"/>
    <w:rsid w:val="00622649"/>
    <w:rsid w:val="0062529F"/>
    <w:rsid w:val="00630E98"/>
    <w:rsid w:val="00634F3F"/>
    <w:rsid w:val="00637B43"/>
    <w:rsid w:val="006419D3"/>
    <w:rsid w:val="00643D67"/>
    <w:rsid w:val="006454B2"/>
    <w:rsid w:val="00653722"/>
    <w:rsid w:val="00653A60"/>
    <w:rsid w:val="00654768"/>
    <w:rsid w:val="00656E73"/>
    <w:rsid w:val="00656FB3"/>
    <w:rsid w:val="00662755"/>
    <w:rsid w:val="00664ED5"/>
    <w:rsid w:val="00677B2D"/>
    <w:rsid w:val="00684264"/>
    <w:rsid w:val="006933BC"/>
    <w:rsid w:val="006965FF"/>
    <w:rsid w:val="00697FA9"/>
    <w:rsid w:val="006A155E"/>
    <w:rsid w:val="006A7309"/>
    <w:rsid w:val="006A7F6E"/>
    <w:rsid w:val="006B1C33"/>
    <w:rsid w:val="006B5FDA"/>
    <w:rsid w:val="006B629B"/>
    <w:rsid w:val="006B7218"/>
    <w:rsid w:val="006B727A"/>
    <w:rsid w:val="006C1A89"/>
    <w:rsid w:val="006C41F3"/>
    <w:rsid w:val="006C71EA"/>
    <w:rsid w:val="006D015B"/>
    <w:rsid w:val="006F2666"/>
    <w:rsid w:val="006F2DD1"/>
    <w:rsid w:val="006F5C4C"/>
    <w:rsid w:val="0070373B"/>
    <w:rsid w:val="00703EF5"/>
    <w:rsid w:val="007061A2"/>
    <w:rsid w:val="00714FE4"/>
    <w:rsid w:val="007171D7"/>
    <w:rsid w:val="007229EC"/>
    <w:rsid w:val="0072303B"/>
    <w:rsid w:val="00725096"/>
    <w:rsid w:val="00725D1B"/>
    <w:rsid w:val="00734F3B"/>
    <w:rsid w:val="007353DB"/>
    <w:rsid w:val="00743404"/>
    <w:rsid w:val="00744C43"/>
    <w:rsid w:val="00750E3A"/>
    <w:rsid w:val="007666D8"/>
    <w:rsid w:val="00777522"/>
    <w:rsid w:val="007833DF"/>
    <w:rsid w:val="00784653"/>
    <w:rsid w:val="00784671"/>
    <w:rsid w:val="00784E43"/>
    <w:rsid w:val="00786CE8"/>
    <w:rsid w:val="0079362B"/>
    <w:rsid w:val="00793B90"/>
    <w:rsid w:val="00795BC3"/>
    <w:rsid w:val="00795CDA"/>
    <w:rsid w:val="007A506A"/>
    <w:rsid w:val="007A6826"/>
    <w:rsid w:val="007A7CC7"/>
    <w:rsid w:val="007B0CF5"/>
    <w:rsid w:val="007B1C96"/>
    <w:rsid w:val="007B1FFE"/>
    <w:rsid w:val="007C0497"/>
    <w:rsid w:val="007C24C9"/>
    <w:rsid w:val="007C4FA7"/>
    <w:rsid w:val="007C6332"/>
    <w:rsid w:val="007C7FD2"/>
    <w:rsid w:val="007D7D4E"/>
    <w:rsid w:val="007E4089"/>
    <w:rsid w:val="007E44AA"/>
    <w:rsid w:val="007E71CE"/>
    <w:rsid w:val="007E79EA"/>
    <w:rsid w:val="007F4F0B"/>
    <w:rsid w:val="00800009"/>
    <w:rsid w:val="00802757"/>
    <w:rsid w:val="00807BFC"/>
    <w:rsid w:val="00817C8B"/>
    <w:rsid w:val="008264BB"/>
    <w:rsid w:val="008310A2"/>
    <w:rsid w:val="00831261"/>
    <w:rsid w:val="008338AC"/>
    <w:rsid w:val="00833B79"/>
    <w:rsid w:val="00834773"/>
    <w:rsid w:val="00840117"/>
    <w:rsid w:val="00841C85"/>
    <w:rsid w:val="00842819"/>
    <w:rsid w:val="0084552F"/>
    <w:rsid w:val="0084759E"/>
    <w:rsid w:val="00866E38"/>
    <w:rsid w:val="008725BD"/>
    <w:rsid w:val="0088112D"/>
    <w:rsid w:val="008811EB"/>
    <w:rsid w:val="008820A9"/>
    <w:rsid w:val="00895A5C"/>
    <w:rsid w:val="008A53B1"/>
    <w:rsid w:val="008B088C"/>
    <w:rsid w:val="008B3DDE"/>
    <w:rsid w:val="008B5B9E"/>
    <w:rsid w:val="008B7AC2"/>
    <w:rsid w:val="008C08F6"/>
    <w:rsid w:val="008C12C7"/>
    <w:rsid w:val="008C3577"/>
    <w:rsid w:val="008C3AFB"/>
    <w:rsid w:val="008C3EFC"/>
    <w:rsid w:val="008C579C"/>
    <w:rsid w:val="008C6A74"/>
    <w:rsid w:val="008E1081"/>
    <w:rsid w:val="008E305F"/>
    <w:rsid w:val="008F526A"/>
    <w:rsid w:val="008F5A91"/>
    <w:rsid w:val="00901C3D"/>
    <w:rsid w:val="009042C2"/>
    <w:rsid w:val="00904FA6"/>
    <w:rsid w:val="0091071E"/>
    <w:rsid w:val="00911930"/>
    <w:rsid w:val="00912929"/>
    <w:rsid w:val="00914938"/>
    <w:rsid w:val="00937533"/>
    <w:rsid w:val="0094418B"/>
    <w:rsid w:val="00946EE8"/>
    <w:rsid w:val="00954FDE"/>
    <w:rsid w:val="00955B67"/>
    <w:rsid w:val="00956E21"/>
    <w:rsid w:val="00962B79"/>
    <w:rsid w:val="00963FC8"/>
    <w:rsid w:val="00970416"/>
    <w:rsid w:val="009762A7"/>
    <w:rsid w:val="0098156E"/>
    <w:rsid w:val="0098198D"/>
    <w:rsid w:val="009822D4"/>
    <w:rsid w:val="00983E6B"/>
    <w:rsid w:val="00985D4B"/>
    <w:rsid w:val="0099531C"/>
    <w:rsid w:val="009B0096"/>
    <w:rsid w:val="009B13C4"/>
    <w:rsid w:val="009B22D7"/>
    <w:rsid w:val="009B2492"/>
    <w:rsid w:val="009B3B8F"/>
    <w:rsid w:val="009B6510"/>
    <w:rsid w:val="009C1EDB"/>
    <w:rsid w:val="009C314D"/>
    <w:rsid w:val="009D52CD"/>
    <w:rsid w:val="009E00FC"/>
    <w:rsid w:val="009E4B3C"/>
    <w:rsid w:val="009E68CD"/>
    <w:rsid w:val="009F16F3"/>
    <w:rsid w:val="00A03F6C"/>
    <w:rsid w:val="00A13281"/>
    <w:rsid w:val="00A21D57"/>
    <w:rsid w:val="00A237CB"/>
    <w:rsid w:val="00A241DB"/>
    <w:rsid w:val="00A330B3"/>
    <w:rsid w:val="00A33278"/>
    <w:rsid w:val="00A3336C"/>
    <w:rsid w:val="00A34EE7"/>
    <w:rsid w:val="00A35095"/>
    <w:rsid w:val="00A55DDA"/>
    <w:rsid w:val="00A56CA9"/>
    <w:rsid w:val="00A644DF"/>
    <w:rsid w:val="00A66489"/>
    <w:rsid w:val="00A66781"/>
    <w:rsid w:val="00A678C2"/>
    <w:rsid w:val="00A712BD"/>
    <w:rsid w:val="00A774B2"/>
    <w:rsid w:val="00A81069"/>
    <w:rsid w:val="00A8590A"/>
    <w:rsid w:val="00A90A52"/>
    <w:rsid w:val="00A93303"/>
    <w:rsid w:val="00A9640F"/>
    <w:rsid w:val="00AB2C2D"/>
    <w:rsid w:val="00AB32EB"/>
    <w:rsid w:val="00AC00BC"/>
    <w:rsid w:val="00AC0999"/>
    <w:rsid w:val="00AD3B37"/>
    <w:rsid w:val="00AD4D83"/>
    <w:rsid w:val="00AD5652"/>
    <w:rsid w:val="00AD5D83"/>
    <w:rsid w:val="00AE27A2"/>
    <w:rsid w:val="00AE3A79"/>
    <w:rsid w:val="00AF3150"/>
    <w:rsid w:val="00AF4599"/>
    <w:rsid w:val="00AF54DB"/>
    <w:rsid w:val="00AF6A6A"/>
    <w:rsid w:val="00B205EE"/>
    <w:rsid w:val="00B2290A"/>
    <w:rsid w:val="00B33242"/>
    <w:rsid w:val="00B36DB8"/>
    <w:rsid w:val="00B6002A"/>
    <w:rsid w:val="00B662D6"/>
    <w:rsid w:val="00B73A69"/>
    <w:rsid w:val="00B83076"/>
    <w:rsid w:val="00B85991"/>
    <w:rsid w:val="00B93A59"/>
    <w:rsid w:val="00B94A62"/>
    <w:rsid w:val="00B9746C"/>
    <w:rsid w:val="00BA38F8"/>
    <w:rsid w:val="00BB4BD4"/>
    <w:rsid w:val="00BB6D74"/>
    <w:rsid w:val="00BC13F5"/>
    <w:rsid w:val="00BC28AE"/>
    <w:rsid w:val="00BC3A6B"/>
    <w:rsid w:val="00BC5304"/>
    <w:rsid w:val="00BC772E"/>
    <w:rsid w:val="00BD044E"/>
    <w:rsid w:val="00BD1B7C"/>
    <w:rsid w:val="00BD2E52"/>
    <w:rsid w:val="00BD3D08"/>
    <w:rsid w:val="00BD5A28"/>
    <w:rsid w:val="00BD7F42"/>
    <w:rsid w:val="00BE2270"/>
    <w:rsid w:val="00BE402E"/>
    <w:rsid w:val="00BE6BA1"/>
    <w:rsid w:val="00BF2C25"/>
    <w:rsid w:val="00BF410E"/>
    <w:rsid w:val="00BF5DC7"/>
    <w:rsid w:val="00C01D8E"/>
    <w:rsid w:val="00C02698"/>
    <w:rsid w:val="00C0493B"/>
    <w:rsid w:val="00C04CD6"/>
    <w:rsid w:val="00C207D4"/>
    <w:rsid w:val="00C20869"/>
    <w:rsid w:val="00C22B11"/>
    <w:rsid w:val="00C37D6A"/>
    <w:rsid w:val="00C41ABB"/>
    <w:rsid w:val="00C437A3"/>
    <w:rsid w:val="00C44989"/>
    <w:rsid w:val="00C4684B"/>
    <w:rsid w:val="00C642BC"/>
    <w:rsid w:val="00C66632"/>
    <w:rsid w:val="00C70AB6"/>
    <w:rsid w:val="00C70E79"/>
    <w:rsid w:val="00C7632F"/>
    <w:rsid w:val="00C77759"/>
    <w:rsid w:val="00C87B67"/>
    <w:rsid w:val="00C97073"/>
    <w:rsid w:val="00C975FB"/>
    <w:rsid w:val="00CC54CA"/>
    <w:rsid w:val="00CC55C9"/>
    <w:rsid w:val="00CC735B"/>
    <w:rsid w:val="00CD5639"/>
    <w:rsid w:val="00CD5AAD"/>
    <w:rsid w:val="00CD792F"/>
    <w:rsid w:val="00CD7CEE"/>
    <w:rsid w:val="00CE010B"/>
    <w:rsid w:val="00CE070B"/>
    <w:rsid w:val="00CF0565"/>
    <w:rsid w:val="00CF2E6A"/>
    <w:rsid w:val="00D11803"/>
    <w:rsid w:val="00D11922"/>
    <w:rsid w:val="00D1426C"/>
    <w:rsid w:val="00D1743A"/>
    <w:rsid w:val="00D17B00"/>
    <w:rsid w:val="00D26473"/>
    <w:rsid w:val="00D279D4"/>
    <w:rsid w:val="00D46B3E"/>
    <w:rsid w:val="00D542C5"/>
    <w:rsid w:val="00D66967"/>
    <w:rsid w:val="00D825A8"/>
    <w:rsid w:val="00D825DD"/>
    <w:rsid w:val="00D82783"/>
    <w:rsid w:val="00D84C98"/>
    <w:rsid w:val="00D86D6D"/>
    <w:rsid w:val="00DA57CA"/>
    <w:rsid w:val="00DA5C92"/>
    <w:rsid w:val="00DA6F88"/>
    <w:rsid w:val="00DB2FCF"/>
    <w:rsid w:val="00DB5CCC"/>
    <w:rsid w:val="00DC4023"/>
    <w:rsid w:val="00DC49F9"/>
    <w:rsid w:val="00DD1017"/>
    <w:rsid w:val="00DD3A14"/>
    <w:rsid w:val="00DD5DBD"/>
    <w:rsid w:val="00DE2A47"/>
    <w:rsid w:val="00DE7DF8"/>
    <w:rsid w:val="00DF0696"/>
    <w:rsid w:val="00DF0E58"/>
    <w:rsid w:val="00DF3F36"/>
    <w:rsid w:val="00DF498A"/>
    <w:rsid w:val="00DF58D6"/>
    <w:rsid w:val="00E02709"/>
    <w:rsid w:val="00E0558C"/>
    <w:rsid w:val="00E05C96"/>
    <w:rsid w:val="00E15372"/>
    <w:rsid w:val="00E35A9B"/>
    <w:rsid w:val="00E37B86"/>
    <w:rsid w:val="00E4196F"/>
    <w:rsid w:val="00E44357"/>
    <w:rsid w:val="00E455E0"/>
    <w:rsid w:val="00E45E22"/>
    <w:rsid w:val="00E47571"/>
    <w:rsid w:val="00E5308D"/>
    <w:rsid w:val="00E56546"/>
    <w:rsid w:val="00E619A8"/>
    <w:rsid w:val="00E61CBB"/>
    <w:rsid w:val="00E63366"/>
    <w:rsid w:val="00E72027"/>
    <w:rsid w:val="00E73BE8"/>
    <w:rsid w:val="00E81857"/>
    <w:rsid w:val="00E82704"/>
    <w:rsid w:val="00E84934"/>
    <w:rsid w:val="00E914ED"/>
    <w:rsid w:val="00E94CD6"/>
    <w:rsid w:val="00E97021"/>
    <w:rsid w:val="00E97F60"/>
    <w:rsid w:val="00EA079A"/>
    <w:rsid w:val="00EA32EA"/>
    <w:rsid w:val="00EA431D"/>
    <w:rsid w:val="00EA4734"/>
    <w:rsid w:val="00EA61D8"/>
    <w:rsid w:val="00EB3638"/>
    <w:rsid w:val="00EC1056"/>
    <w:rsid w:val="00EC1FEB"/>
    <w:rsid w:val="00EC2497"/>
    <w:rsid w:val="00EC2A54"/>
    <w:rsid w:val="00EC326F"/>
    <w:rsid w:val="00EC5E7C"/>
    <w:rsid w:val="00EC6F24"/>
    <w:rsid w:val="00EC7467"/>
    <w:rsid w:val="00EC7AAD"/>
    <w:rsid w:val="00ED281D"/>
    <w:rsid w:val="00EF5553"/>
    <w:rsid w:val="00EF72F4"/>
    <w:rsid w:val="00EF7F0B"/>
    <w:rsid w:val="00F07B63"/>
    <w:rsid w:val="00F1376A"/>
    <w:rsid w:val="00F21626"/>
    <w:rsid w:val="00F226C0"/>
    <w:rsid w:val="00F25459"/>
    <w:rsid w:val="00F26F57"/>
    <w:rsid w:val="00F30C31"/>
    <w:rsid w:val="00F3324B"/>
    <w:rsid w:val="00F33989"/>
    <w:rsid w:val="00F40EEE"/>
    <w:rsid w:val="00F415BC"/>
    <w:rsid w:val="00F41974"/>
    <w:rsid w:val="00F43369"/>
    <w:rsid w:val="00F52D4F"/>
    <w:rsid w:val="00F62537"/>
    <w:rsid w:val="00F63756"/>
    <w:rsid w:val="00F646B6"/>
    <w:rsid w:val="00F6487F"/>
    <w:rsid w:val="00F6763B"/>
    <w:rsid w:val="00F7348D"/>
    <w:rsid w:val="00F76525"/>
    <w:rsid w:val="00F84A6D"/>
    <w:rsid w:val="00F857CB"/>
    <w:rsid w:val="00F879E0"/>
    <w:rsid w:val="00F87A64"/>
    <w:rsid w:val="00F906D0"/>
    <w:rsid w:val="00F908EE"/>
    <w:rsid w:val="00F9688B"/>
    <w:rsid w:val="00FA1832"/>
    <w:rsid w:val="00FA3B57"/>
    <w:rsid w:val="00FB3153"/>
    <w:rsid w:val="00FB3722"/>
    <w:rsid w:val="00FB6C0C"/>
    <w:rsid w:val="00FC1870"/>
    <w:rsid w:val="00FC29EA"/>
    <w:rsid w:val="00FD43FF"/>
    <w:rsid w:val="00FD77C3"/>
    <w:rsid w:val="00FE0AD5"/>
    <w:rsid w:val="00FE43FE"/>
    <w:rsid w:val="00FE75AE"/>
    <w:rsid w:val="00FE798A"/>
    <w:rsid w:val="00FF26A5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F2B5"/>
  <w15:chartTrackingRefBased/>
  <w15:docId w15:val="{2E845AC8-2612-BE47-A9C8-070E8F4B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Corps)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0A"/>
    <w:rPr>
      <w:rFonts w:eastAsia="Times New Roman" w:cs="Times New Roman"/>
      <w:szCs w:val="24"/>
      <w:lang w:eastAsia="fr-CA"/>
    </w:rPr>
  </w:style>
  <w:style w:type="paragraph" w:styleId="Heading1">
    <w:name w:val="heading 1"/>
    <w:aliases w:val="Titre Observation"/>
    <w:basedOn w:val="Normal"/>
    <w:next w:val="Normal"/>
    <w:link w:val="Heading1Char"/>
    <w:autoRedefine/>
    <w:uiPriority w:val="9"/>
    <w:qFormat/>
    <w:rsid w:val="00A66781"/>
    <w:pPr>
      <w:spacing w:before="120" w:after="120"/>
      <w:jc w:val="center"/>
      <w:outlineLvl w:val="0"/>
    </w:pPr>
    <w:rPr>
      <w:rFonts w:eastAsiaTheme="minorHAnsi" w:cs="Calibri (Corps)"/>
      <w:b/>
      <w:sz w:val="28"/>
      <w:szCs w:val="22"/>
      <w:lang w:eastAsia="en-US"/>
    </w:rPr>
  </w:style>
  <w:style w:type="paragraph" w:styleId="Heading2">
    <w:name w:val="heading 2"/>
    <w:aliases w:val="Titre objectif"/>
    <w:basedOn w:val="Normal"/>
    <w:next w:val="Normal"/>
    <w:link w:val="Heading2Char"/>
    <w:autoRedefine/>
    <w:uiPriority w:val="9"/>
    <w:unhideWhenUsed/>
    <w:qFormat/>
    <w:rsid w:val="00F84A6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  <w:lang w:eastAsia="en-US"/>
    </w:rPr>
  </w:style>
  <w:style w:type="paragraph" w:styleId="Heading3">
    <w:name w:val="heading 3"/>
    <w:aliases w:val="Figure"/>
    <w:basedOn w:val="Normal"/>
    <w:next w:val="Normal"/>
    <w:link w:val="Heading3Char"/>
    <w:autoRedefine/>
    <w:uiPriority w:val="9"/>
    <w:unhideWhenUsed/>
    <w:qFormat/>
    <w:rsid w:val="00A03F6C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D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D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3F6C"/>
  </w:style>
  <w:style w:type="paragraph" w:styleId="Subtitle">
    <w:name w:val="Subtitle"/>
    <w:aliases w:val="par"/>
    <w:basedOn w:val="Normal"/>
    <w:next w:val="Normal"/>
    <w:link w:val="SubtitleChar"/>
    <w:uiPriority w:val="11"/>
    <w:qFormat/>
    <w:rsid w:val="006C41F3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aliases w:val="par Char"/>
    <w:basedOn w:val="DefaultParagraphFont"/>
    <w:link w:val="Subtitle"/>
    <w:uiPriority w:val="11"/>
    <w:rsid w:val="006C41F3"/>
    <w:rPr>
      <w:rFonts w:eastAsiaTheme="minorEastAsia" w:cstheme="minorBidi"/>
      <w:b/>
      <w:color w:val="000000" w:themeColor="text1"/>
      <w:spacing w:val="15"/>
      <w:u w:val="single"/>
      <w:lang w:eastAsia="fr-CA"/>
    </w:rPr>
  </w:style>
  <w:style w:type="paragraph" w:customStyle="1" w:styleId="ChristopheBioSt2">
    <w:name w:val="Christophe Bio St.2"/>
    <w:basedOn w:val="Normal"/>
    <w:autoRedefine/>
    <w:qFormat/>
    <w:rsid w:val="008264BB"/>
    <w:pPr>
      <w:spacing w:before="240" w:after="240"/>
    </w:pPr>
    <w:rPr>
      <w:b/>
      <w:smallCaps/>
      <w:color w:val="000000" w:themeColor="text1"/>
      <w:szCs w:val="22"/>
    </w:rPr>
  </w:style>
  <w:style w:type="character" w:customStyle="1" w:styleId="Heading1Char">
    <w:name w:val="Heading 1 Char"/>
    <w:aliases w:val="Titre Observation Char"/>
    <w:basedOn w:val="DefaultParagraphFont"/>
    <w:link w:val="Heading1"/>
    <w:uiPriority w:val="9"/>
    <w:rsid w:val="00A66781"/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E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aliases w:val="Titre objectif Char"/>
    <w:basedOn w:val="DefaultParagraphFont"/>
    <w:link w:val="Heading2"/>
    <w:uiPriority w:val="9"/>
    <w:rsid w:val="00F84A6D"/>
    <w:rPr>
      <w:rFonts w:eastAsiaTheme="majorEastAsia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E40E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5E40E3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E40E3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E40E3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40E3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40E3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40E3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40E3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40E3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40E3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E40E3"/>
    <w:rPr>
      <w:color w:val="0563C1" w:themeColor="hyperlink"/>
      <w:u w:val="single"/>
    </w:rPr>
  </w:style>
  <w:style w:type="character" w:customStyle="1" w:styleId="Heading3Char">
    <w:name w:val="Heading 3 Char"/>
    <w:aliases w:val="Figure Char"/>
    <w:basedOn w:val="DefaultParagraphFont"/>
    <w:link w:val="Heading3"/>
    <w:uiPriority w:val="9"/>
    <w:rsid w:val="00A03F6C"/>
    <w:rPr>
      <w:rFonts w:eastAsiaTheme="majorEastAsia" w:cstheme="majorBidi"/>
      <w:i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9B3B8F"/>
    <w:pPr>
      <w:ind w:left="720"/>
      <w:contextualSpacing/>
    </w:pPr>
    <w:rPr>
      <w:rFonts w:eastAsiaTheme="minorHAnsi" w:cs="Calibri (Corps)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AD5"/>
    <w:pPr>
      <w:tabs>
        <w:tab w:val="center" w:pos="4153"/>
        <w:tab w:val="right" w:pos="8306"/>
      </w:tabs>
    </w:pPr>
    <w:rPr>
      <w:rFonts w:eastAsiaTheme="minorHAnsi" w:cs="Calibri (Corps)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0AD5"/>
  </w:style>
  <w:style w:type="paragraph" w:styleId="Footer">
    <w:name w:val="footer"/>
    <w:basedOn w:val="Normal"/>
    <w:link w:val="FooterChar"/>
    <w:uiPriority w:val="99"/>
    <w:unhideWhenUsed/>
    <w:rsid w:val="00FE0AD5"/>
    <w:pPr>
      <w:tabs>
        <w:tab w:val="center" w:pos="4153"/>
        <w:tab w:val="right" w:pos="8306"/>
      </w:tabs>
    </w:pPr>
    <w:rPr>
      <w:rFonts w:eastAsiaTheme="minorHAnsi" w:cs="Calibri (Corps)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0AD5"/>
  </w:style>
  <w:style w:type="character" w:styleId="BookTitle">
    <w:name w:val="Book Title"/>
    <w:basedOn w:val="DefaultParagraphFont"/>
    <w:uiPriority w:val="33"/>
    <w:qFormat/>
    <w:rsid w:val="00083A9A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3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BAB"/>
    <w:rPr>
      <w:rFonts w:eastAsiaTheme="minorHAnsi" w:cs="Calibri (Corps)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BAB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36D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36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E3A7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9C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9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ophe_rouleau-desrochers/Library/Group%20Containers/UBF8T346G9.Office/User%20Content.localized/Templates.localized/Mode&#768;le%20Pros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85B427-E0E4-E849-9A3A-FC53FE15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Modèle Prosit.dotx</Template>
  <TotalTime>1011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Rouleau-Desrochers</dc:creator>
  <cp:keywords/>
  <dc:description/>
  <cp:lastModifiedBy>Rouleau-Desrochers, Christophe</cp:lastModifiedBy>
  <cp:revision>2</cp:revision>
  <dcterms:created xsi:type="dcterms:W3CDTF">2024-01-16T21:11:00Z</dcterms:created>
  <dcterms:modified xsi:type="dcterms:W3CDTF">2024-01-18T20:48:00Z</dcterms:modified>
</cp:coreProperties>
</file>