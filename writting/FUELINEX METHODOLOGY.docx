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5EE6" w14:textId="2DB57B7F" w:rsidR="00AE3A79" w:rsidRDefault="00D17F13" w:rsidP="00D17F13">
      <w:pPr>
        <w:pStyle w:val="Heading1"/>
      </w:pPr>
      <w:r>
        <w:t>FUELINEX METHODOLOGY</w:t>
      </w:r>
    </w:p>
    <w:p w14:paraId="39D9F57F" w14:textId="6A390437" w:rsidR="00D17F13" w:rsidRDefault="00D17F13" w:rsidP="00D17F13">
      <w:pPr>
        <w:rPr>
          <w:lang w:eastAsia="en-US"/>
        </w:rPr>
      </w:pPr>
    </w:p>
    <w:p w14:paraId="0F4539F6" w14:textId="506A4315" w:rsidR="00D17F13" w:rsidRDefault="00D17F13" w:rsidP="00D17F13">
      <w:pPr>
        <w:pStyle w:val="Heading2"/>
      </w:pPr>
      <w:r>
        <w:t xml:space="preserve">01.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measurements</w:t>
      </w:r>
      <w:proofErr w:type="spellEnd"/>
    </w:p>
    <w:p w14:paraId="653D994A" w14:textId="4C5E8084" w:rsidR="00D17F13" w:rsidRDefault="00D17F13" w:rsidP="00D17F13">
      <w:pPr>
        <w:rPr>
          <w:lang w:val="en-CA" w:eastAsia="en-US"/>
        </w:rPr>
      </w:pPr>
      <w:r w:rsidRPr="00D17F13">
        <w:rPr>
          <w:lang w:val="en-CA" w:eastAsia="en-US"/>
        </w:rPr>
        <w:t>Started on February 7th</w:t>
      </w:r>
      <w:proofErr w:type="gramStart"/>
      <w:r w:rsidRPr="00D17F13">
        <w:rPr>
          <w:lang w:val="en-CA" w:eastAsia="en-US"/>
        </w:rPr>
        <w:t xml:space="preserve"> 2024</w:t>
      </w:r>
      <w:proofErr w:type="gramEnd"/>
      <w:r w:rsidRPr="00D17F13">
        <w:rPr>
          <w:lang w:val="en-CA" w:eastAsia="en-US"/>
        </w:rPr>
        <w:t xml:space="preserve">. </w:t>
      </w:r>
      <w:r>
        <w:rPr>
          <w:lang w:val="en-CA" w:eastAsia="en-US"/>
        </w:rPr>
        <w:t xml:space="preserve">For the following species, we randomly selected trees that were bought for </w:t>
      </w:r>
      <w:proofErr w:type="spellStart"/>
      <w:r>
        <w:rPr>
          <w:lang w:val="en-CA" w:eastAsia="en-US"/>
        </w:rPr>
        <w:t>Phaenoflex</w:t>
      </w:r>
      <w:proofErr w:type="spellEnd"/>
      <w:r>
        <w:rPr>
          <w:lang w:val="en-CA" w:eastAsia="en-US"/>
        </w:rPr>
        <w:t xml:space="preserve"> in 2023:</w:t>
      </w:r>
    </w:p>
    <w:p w14:paraId="0B2D9CEF" w14:textId="11E8CA33" w:rsidR="00D17F13" w:rsidRDefault="00D17F13" w:rsidP="00D17F13">
      <w:pPr>
        <w:pStyle w:val="ListParagraph"/>
        <w:numPr>
          <w:ilvl w:val="0"/>
          <w:numId w:val="46"/>
        </w:numPr>
        <w:rPr>
          <w:lang w:val="en-CA"/>
        </w:rPr>
      </w:pPr>
      <w:proofErr w:type="spellStart"/>
      <w:r>
        <w:rPr>
          <w:lang w:val="en-CA"/>
        </w:rPr>
        <w:t>Pist</w:t>
      </w:r>
      <w:proofErr w:type="spellEnd"/>
    </w:p>
    <w:p w14:paraId="199A67D7" w14:textId="16265558" w:rsidR="00D17F13" w:rsidRDefault="00D17F13" w:rsidP="00D17F13">
      <w:pPr>
        <w:pStyle w:val="ListParagraph"/>
        <w:numPr>
          <w:ilvl w:val="0"/>
          <w:numId w:val="46"/>
        </w:numPr>
        <w:rPr>
          <w:lang w:val="en-CA"/>
        </w:rPr>
      </w:pPr>
      <w:proofErr w:type="spellStart"/>
      <w:r>
        <w:rPr>
          <w:lang w:val="en-CA"/>
        </w:rPr>
        <w:t>Prvi</w:t>
      </w:r>
      <w:proofErr w:type="spellEnd"/>
    </w:p>
    <w:p w14:paraId="67253A2E" w14:textId="73715EE3" w:rsidR="00D17F13" w:rsidRDefault="00D17F13" w:rsidP="00D17F13">
      <w:pPr>
        <w:pStyle w:val="ListParagraph"/>
        <w:numPr>
          <w:ilvl w:val="0"/>
          <w:numId w:val="46"/>
        </w:numPr>
        <w:rPr>
          <w:lang w:val="en-CA"/>
        </w:rPr>
      </w:pPr>
      <w:r>
        <w:rPr>
          <w:lang w:val="en-CA"/>
        </w:rPr>
        <w:t>Acne</w:t>
      </w:r>
    </w:p>
    <w:p w14:paraId="6B813337" w14:textId="25EB870D" w:rsidR="00D17F13" w:rsidRDefault="00D17F13" w:rsidP="00D17F13">
      <w:pPr>
        <w:pStyle w:val="ListParagraph"/>
        <w:numPr>
          <w:ilvl w:val="0"/>
          <w:numId w:val="46"/>
        </w:numPr>
        <w:rPr>
          <w:lang w:val="en-CA"/>
        </w:rPr>
      </w:pPr>
      <w:proofErr w:type="spellStart"/>
      <w:r>
        <w:rPr>
          <w:lang w:val="en-CA"/>
        </w:rPr>
        <w:t>Segi</w:t>
      </w:r>
      <w:proofErr w:type="spellEnd"/>
    </w:p>
    <w:p w14:paraId="6A97EA7D" w14:textId="63626156" w:rsidR="00D17F13" w:rsidRPr="00D17F13" w:rsidRDefault="00D17F13" w:rsidP="00D17F13">
      <w:pPr>
        <w:rPr>
          <w:lang w:val="en-CA"/>
        </w:rPr>
      </w:pPr>
      <w:r>
        <w:rPr>
          <w:lang w:val="en-CA"/>
        </w:rPr>
        <w:t xml:space="preserve">They were all bought from Peel’s nurseries and replanted in high porosity soil*** in May of 2023. They were all </w:t>
      </w:r>
      <w:proofErr w:type="spellStart"/>
      <w:proofErr w:type="gramStart"/>
      <w:r>
        <w:rPr>
          <w:lang w:val="en-CA"/>
        </w:rPr>
        <w:t>containe</w:t>
      </w:r>
      <w:proofErr w:type="spellEnd"/>
      <w:proofErr w:type="gramEnd"/>
    </w:p>
    <w:p w14:paraId="7F774E1E" w14:textId="7631EA67" w:rsidR="00D17F13" w:rsidRPr="00D17F13" w:rsidRDefault="00D17F13" w:rsidP="00D17F13">
      <w:pPr>
        <w:rPr>
          <w:lang w:val="en-CA"/>
        </w:rPr>
      </w:pPr>
      <w:r>
        <w:rPr>
          <w:lang w:val="en-CA"/>
        </w:rPr>
        <w:t xml:space="preserve">For the </w:t>
      </w:r>
    </w:p>
    <w:sectPr w:rsidR="00D17F13" w:rsidRPr="00D17F13" w:rsidSect="00853C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D97E" w14:textId="77777777" w:rsidR="00853CCF" w:rsidRDefault="00853CCF" w:rsidP="00B6002A">
      <w:r>
        <w:separator/>
      </w:r>
    </w:p>
  </w:endnote>
  <w:endnote w:type="continuationSeparator" w:id="0">
    <w:p w14:paraId="35C3B222" w14:textId="77777777" w:rsidR="00853CCF" w:rsidRDefault="00853CCF" w:rsidP="00B6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Corps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B8F5" w14:textId="77777777" w:rsidR="00853CCF" w:rsidRDefault="00853CCF" w:rsidP="00B6002A">
      <w:r>
        <w:separator/>
      </w:r>
    </w:p>
  </w:footnote>
  <w:footnote w:type="continuationSeparator" w:id="0">
    <w:p w14:paraId="2A3628B6" w14:textId="77777777" w:rsidR="00853CCF" w:rsidRDefault="00853CCF" w:rsidP="00B60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98E7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DE48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A0D9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DC72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8E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FA03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1877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602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240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D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74AFC"/>
    <w:multiLevelType w:val="hybridMultilevel"/>
    <w:tmpl w:val="93EAFA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D3877"/>
    <w:multiLevelType w:val="hybridMultilevel"/>
    <w:tmpl w:val="B5EEF0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567B42"/>
    <w:multiLevelType w:val="hybridMultilevel"/>
    <w:tmpl w:val="E46CA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D60633"/>
    <w:multiLevelType w:val="hybridMultilevel"/>
    <w:tmpl w:val="EE8400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E4B4F"/>
    <w:multiLevelType w:val="hybridMultilevel"/>
    <w:tmpl w:val="CABC44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E51E6"/>
    <w:multiLevelType w:val="hybridMultilevel"/>
    <w:tmpl w:val="577EDC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547A15"/>
    <w:multiLevelType w:val="hybridMultilevel"/>
    <w:tmpl w:val="9E721B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E32F4"/>
    <w:multiLevelType w:val="hybridMultilevel"/>
    <w:tmpl w:val="CB74B2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900F0F"/>
    <w:multiLevelType w:val="hybridMultilevel"/>
    <w:tmpl w:val="CA604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D01CC4"/>
    <w:multiLevelType w:val="hybridMultilevel"/>
    <w:tmpl w:val="54ACB966"/>
    <w:lvl w:ilvl="0" w:tplc="9B42C9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E40680"/>
    <w:multiLevelType w:val="hybridMultilevel"/>
    <w:tmpl w:val="0C58FF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7061A6"/>
    <w:multiLevelType w:val="hybridMultilevel"/>
    <w:tmpl w:val="52E46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CA666C"/>
    <w:multiLevelType w:val="hybridMultilevel"/>
    <w:tmpl w:val="27764A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525E11"/>
    <w:multiLevelType w:val="hybridMultilevel"/>
    <w:tmpl w:val="FD1266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F95379"/>
    <w:multiLevelType w:val="hybridMultilevel"/>
    <w:tmpl w:val="0E924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06D43"/>
    <w:multiLevelType w:val="hybridMultilevel"/>
    <w:tmpl w:val="EC5081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578F7"/>
    <w:multiLevelType w:val="hybridMultilevel"/>
    <w:tmpl w:val="D12AEA20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39FE0C74"/>
    <w:multiLevelType w:val="hybridMultilevel"/>
    <w:tmpl w:val="CCD209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422666"/>
    <w:multiLevelType w:val="hybridMultilevel"/>
    <w:tmpl w:val="8110D2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62C22"/>
    <w:multiLevelType w:val="hybridMultilevel"/>
    <w:tmpl w:val="B34E3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C73785"/>
    <w:multiLevelType w:val="hybridMultilevel"/>
    <w:tmpl w:val="318AF2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1F5DDC"/>
    <w:multiLevelType w:val="hybridMultilevel"/>
    <w:tmpl w:val="15CCB8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D7530"/>
    <w:multiLevelType w:val="hybridMultilevel"/>
    <w:tmpl w:val="03B0F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2101D"/>
    <w:multiLevelType w:val="hybridMultilevel"/>
    <w:tmpl w:val="3F6ED8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B3A04"/>
    <w:multiLevelType w:val="hybridMultilevel"/>
    <w:tmpl w:val="CDFCD1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142876"/>
    <w:multiLevelType w:val="hybridMultilevel"/>
    <w:tmpl w:val="CEEAA6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D18F3"/>
    <w:multiLevelType w:val="hybridMultilevel"/>
    <w:tmpl w:val="ADE81F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26A92"/>
    <w:multiLevelType w:val="hybridMultilevel"/>
    <w:tmpl w:val="6CAA14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63127"/>
    <w:multiLevelType w:val="hybridMultilevel"/>
    <w:tmpl w:val="D0B06E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736D0"/>
    <w:multiLevelType w:val="hybridMultilevel"/>
    <w:tmpl w:val="27B23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56F99"/>
    <w:multiLevelType w:val="hybridMultilevel"/>
    <w:tmpl w:val="1C2405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210F3"/>
    <w:multiLevelType w:val="hybridMultilevel"/>
    <w:tmpl w:val="EE468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90123"/>
    <w:multiLevelType w:val="hybridMultilevel"/>
    <w:tmpl w:val="779406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74F49"/>
    <w:multiLevelType w:val="hybridMultilevel"/>
    <w:tmpl w:val="BA8C27B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F605C8C"/>
    <w:multiLevelType w:val="hybridMultilevel"/>
    <w:tmpl w:val="71EE4E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01337"/>
    <w:multiLevelType w:val="hybridMultilevel"/>
    <w:tmpl w:val="8C12FD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4681">
    <w:abstractNumId w:val="4"/>
  </w:num>
  <w:num w:numId="2" w16cid:durableId="843403549">
    <w:abstractNumId w:val="5"/>
  </w:num>
  <w:num w:numId="3" w16cid:durableId="1991981378">
    <w:abstractNumId w:val="6"/>
  </w:num>
  <w:num w:numId="4" w16cid:durableId="261454753">
    <w:abstractNumId w:val="7"/>
  </w:num>
  <w:num w:numId="5" w16cid:durableId="74397870">
    <w:abstractNumId w:val="9"/>
  </w:num>
  <w:num w:numId="6" w16cid:durableId="204485473">
    <w:abstractNumId w:val="0"/>
  </w:num>
  <w:num w:numId="7" w16cid:durableId="516893344">
    <w:abstractNumId w:val="1"/>
  </w:num>
  <w:num w:numId="8" w16cid:durableId="1300961927">
    <w:abstractNumId w:val="2"/>
  </w:num>
  <w:num w:numId="9" w16cid:durableId="346299152">
    <w:abstractNumId w:val="3"/>
  </w:num>
  <w:num w:numId="10" w16cid:durableId="1052970631">
    <w:abstractNumId w:val="8"/>
  </w:num>
  <w:num w:numId="11" w16cid:durableId="881283734">
    <w:abstractNumId w:val="42"/>
  </w:num>
  <w:num w:numId="12" w16cid:durableId="794296496">
    <w:abstractNumId w:val="12"/>
  </w:num>
  <w:num w:numId="13" w16cid:durableId="1593051740">
    <w:abstractNumId w:val="18"/>
  </w:num>
  <w:num w:numId="14" w16cid:durableId="1307662330">
    <w:abstractNumId w:val="39"/>
  </w:num>
  <w:num w:numId="15" w16cid:durableId="1568295056">
    <w:abstractNumId w:val="44"/>
  </w:num>
  <w:num w:numId="16" w16cid:durableId="1395591213">
    <w:abstractNumId w:val="38"/>
  </w:num>
  <w:num w:numId="17" w16cid:durableId="305862533">
    <w:abstractNumId w:val="41"/>
  </w:num>
  <w:num w:numId="18" w16cid:durableId="1987590985">
    <w:abstractNumId w:val="14"/>
  </w:num>
  <w:num w:numId="19" w16cid:durableId="1639527310">
    <w:abstractNumId w:val="21"/>
  </w:num>
  <w:num w:numId="20" w16cid:durableId="1244413276">
    <w:abstractNumId w:val="30"/>
  </w:num>
  <w:num w:numId="21" w16cid:durableId="711031621">
    <w:abstractNumId w:val="37"/>
  </w:num>
  <w:num w:numId="22" w16cid:durableId="1413743456">
    <w:abstractNumId w:val="25"/>
  </w:num>
  <w:num w:numId="23" w16cid:durableId="1137648403">
    <w:abstractNumId w:val="33"/>
  </w:num>
  <w:num w:numId="24" w16cid:durableId="57630666">
    <w:abstractNumId w:val="22"/>
  </w:num>
  <w:num w:numId="25" w16cid:durableId="97337786">
    <w:abstractNumId w:val="27"/>
  </w:num>
  <w:num w:numId="26" w16cid:durableId="979965881">
    <w:abstractNumId w:val="31"/>
  </w:num>
  <w:num w:numId="27" w16cid:durableId="250046423">
    <w:abstractNumId w:val="43"/>
  </w:num>
  <w:num w:numId="28" w16cid:durableId="742218182">
    <w:abstractNumId w:val="26"/>
  </w:num>
  <w:num w:numId="29" w16cid:durableId="1428305774">
    <w:abstractNumId w:val="24"/>
  </w:num>
  <w:num w:numId="30" w16cid:durableId="724331494">
    <w:abstractNumId w:val="16"/>
  </w:num>
  <w:num w:numId="31" w16cid:durableId="1143156215">
    <w:abstractNumId w:val="17"/>
  </w:num>
  <w:num w:numId="32" w16cid:durableId="1328945366">
    <w:abstractNumId w:val="45"/>
  </w:num>
  <w:num w:numId="33" w16cid:durableId="468981661">
    <w:abstractNumId w:val="20"/>
  </w:num>
  <w:num w:numId="34" w16cid:durableId="427505627">
    <w:abstractNumId w:val="10"/>
  </w:num>
  <w:num w:numId="35" w16cid:durableId="1523974848">
    <w:abstractNumId w:val="29"/>
  </w:num>
  <w:num w:numId="36" w16cid:durableId="777795699">
    <w:abstractNumId w:val="35"/>
  </w:num>
  <w:num w:numId="37" w16cid:durableId="788932172">
    <w:abstractNumId w:val="36"/>
  </w:num>
  <w:num w:numId="38" w16cid:durableId="259417668">
    <w:abstractNumId w:val="13"/>
  </w:num>
  <w:num w:numId="39" w16cid:durableId="1337537090">
    <w:abstractNumId w:val="32"/>
  </w:num>
  <w:num w:numId="40" w16cid:durableId="1247419569">
    <w:abstractNumId w:val="40"/>
  </w:num>
  <w:num w:numId="41" w16cid:durableId="550725477">
    <w:abstractNumId w:val="34"/>
  </w:num>
  <w:num w:numId="42" w16cid:durableId="2078624753">
    <w:abstractNumId w:val="15"/>
  </w:num>
  <w:num w:numId="43" w16cid:durableId="1228344281">
    <w:abstractNumId w:val="28"/>
  </w:num>
  <w:num w:numId="44" w16cid:durableId="486018372">
    <w:abstractNumId w:val="23"/>
  </w:num>
  <w:num w:numId="45" w16cid:durableId="237443460">
    <w:abstractNumId w:val="11"/>
  </w:num>
  <w:num w:numId="46" w16cid:durableId="13431671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3"/>
    <w:rsid w:val="00013E48"/>
    <w:rsid w:val="00014571"/>
    <w:rsid w:val="00024B98"/>
    <w:rsid w:val="0004111B"/>
    <w:rsid w:val="00042B35"/>
    <w:rsid w:val="000439CC"/>
    <w:rsid w:val="0005569E"/>
    <w:rsid w:val="00057BD5"/>
    <w:rsid w:val="00062161"/>
    <w:rsid w:val="0006289A"/>
    <w:rsid w:val="00065679"/>
    <w:rsid w:val="00070CE2"/>
    <w:rsid w:val="000712B7"/>
    <w:rsid w:val="00077AD1"/>
    <w:rsid w:val="00081B91"/>
    <w:rsid w:val="00083A9A"/>
    <w:rsid w:val="000A4082"/>
    <w:rsid w:val="000A5337"/>
    <w:rsid w:val="000A66B9"/>
    <w:rsid w:val="000B67B7"/>
    <w:rsid w:val="000C186A"/>
    <w:rsid w:val="000C1ABF"/>
    <w:rsid w:val="000D57B5"/>
    <w:rsid w:val="000E1D4F"/>
    <w:rsid w:val="000E40DB"/>
    <w:rsid w:val="000E59CC"/>
    <w:rsid w:val="000E74EB"/>
    <w:rsid w:val="000E7D68"/>
    <w:rsid w:val="000F2E0A"/>
    <w:rsid w:val="000F6058"/>
    <w:rsid w:val="001057B9"/>
    <w:rsid w:val="00107BAE"/>
    <w:rsid w:val="00117711"/>
    <w:rsid w:val="00120054"/>
    <w:rsid w:val="001217A5"/>
    <w:rsid w:val="00124E68"/>
    <w:rsid w:val="00126AA3"/>
    <w:rsid w:val="0013010F"/>
    <w:rsid w:val="0013139B"/>
    <w:rsid w:val="00132E32"/>
    <w:rsid w:val="00147275"/>
    <w:rsid w:val="00166660"/>
    <w:rsid w:val="00172E8D"/>
    <w:rsid w:val="001734FD"/>
    <w:rsid w:val="001735BF"/>
    <w:rsid w:val="001759AB"/>
    <w:rsid w:val="00192CDD"/>
    <w:rsid w:val="00195FD7"/>
    <w:rsid w:val="001A0518"/>
    <w:rsid w:val="001A11AE"/>
    <w:rsid w:val="001A36FB"/>
    <w:rsid w:val="001B0E02"/>
    <w:rsid w:val="001B3C34"/>
    <w:rsid w:val="001B4158"/>
    <w:rsid w:val="001B4321"/>
    <w:rsid w:val="001C032A"/>
    <w:rsid w:val="001D14A6"/>
    <w:rsid w:val="001D3BAB"/>
    <w:rsid w:val="001D6B34"/>
    <w:rsid w:val="001E1174"/>
    <w:rsid w:val="001E2DE8"/>
    <w:rsid w:val="001E3ED0"/>
    <w:rsid w:val="001F1E56"/>
    <w:rsid w:val="001F6E98"/>
    <w:rsid w:val="00201258"/>
    <w:rsid w:val="00206F1C"/>
    <w:rsid w:val="00212FAA"/>
    <w:rsid w:val="00215B0D"/>
    <w:rsid w:val="0022169B"/>
    <w:rsid w:val="0022422F"/>
    <w:rsid w:val="00225C22"/>
    <w:rsid w:val="00234986"/>
    <w:rsid w:val="00236592"/>
    <w:rsid w:val="00240D5F"/>
    <w:rsid w:val="002428C8"/>
    <w:rsid w:val="00244AAB"/>
    <w:rsid w:val="00262F5B"/>
    <w:rsid w:val="00270389"/>
    <w:rsid w:val="00271BA4"/>
    <w:rsid w:val="00271F27"/>
    <w:rsid w:val="00287B7D"/>
    <w:rsid w:val="0029327E"/>
    <w:rsid w:val="002A52E4"/>
    <w:rsid w:val="002A5EFB"/>
    <w:rsid w:val="002A78C8"/>
    <w:rsid w:val="002A7C2C"/>
    <w:rsid w:val="002C242E"/>
    <w:rsid w:val="002C2754"/>
    <w:rsid w:val="002D495E"/>
    <w:rsid w:val="002D586A"/>
    <w:rsid w:val="002D5CFA"/>
    <w:rsid w:val="002D7C5B"/>
    <w:rsid w:val="002E1129"/>
    <w:rsid w:val="002E727B"/>
    <w:rsid w:val="002F1DB9"/>
    <w:rsid w:val="002F2F06"/>
    <w:rsid w:val="002F5026"/>
    <w:rsid w:val="00300C47"/>
    <w:rsid w:val="003014FA"/>
    <w:rsid w:val="00307263"/>
    <w:rsid w:val="003273BC"/>
    <w:rsid w:val="00331823"/>
    <w:rsid w:val="00337776"/>
    <w:rsid w:val="00341385"/>
    <w:rsid w:val="0034223A"/>
    <w:rsid w:val="0034765D"/>
    <w:rsid w:val="0037088F"/>
    <w:rsid w:val="0037468A"/>
    <w:rsid w:val="0038338E"/>
    <w:rsid w:val="00383498"/>
    <w:rsid w:val="00386F98"/>
    <w:rsid w:val="00390B1B"/>
    <w:rsid w:val="00391C65"/>
    <w:rsid w:val="00392009"/>
    <w:rsid w:val="00392C4A"/>
    <w:rsid w:val="0039431E"/>
    <w:rsid w:val="00395970"/>
    <w:rsid w:val="0039728E"/>
    <w:rsid w:val="003A4554"/>
    <w:rsid w:val="003A5DA8"/>
    <w:rsid w:val="003A619E"/>
    <w:rsid w:val="003B1283"/>
    <w:rsid w:val="003C1B3B"/>
    <w:rsid w:val="003C21C1"/>
    <w:rsid w:val="003C7CB2"/>
    <w:rsid w:val="003D05C6"/>
    <w:rsid w:val="003D47ED"/>
    <w:rsid w:val="003E08C6"/>
    <w:rsid w:val="003F5BEC"/>
    <w:rsid w:val="004019F4"/>
    <w:rsid w:val="004127C2"/>
    <w:rsid w:val="004173A1"/>
    <w:rsid w:val="00424E46"/>
    <w:rsid w:val="00426E7C"/>
    <w:rsid w:val="0042782B"/>
    <w:rsid w:val="00430BC6"/>
    <w:rsid w:val="004342E0"/>
    <w:rsid w:val="00437FE6"/>
    <w:rsid w:val="0044403B"/>
    <w:rsid w:val="004562C7"/>
    <w:rsid w:val="00462CF7"/>
    <w:rsid w:val="00463C6B"/>
    <w:rsid w:val="004713FB"/>
    <w:rsid w:val="00477853"/>
    <w:rsid w:val="004820A7"/>
    <w:rsid w:val="004856E2"/>
    <w:rsid w:val="004877AF"/>
    <w:rsid w:val="00490990"/>
    <w:rsid w:val="0049319F"/>
    <w:rsid w:val="00496C65"/>
    <w:rsid w:val="004A246E"/>
    <w:rsid w:val="004A5503"/>
    <w:rsid w:val="004B069D"/>
    <w:rsid w:val="004B222C"/>
    <w:rsid w:val="004B59BC"/>
    <w:rsid w:val="004C61D0"/>
    <w:rsid w:val="004C6C94"/>
    <w:rsid w:val="004D2F23"/>
    <w:rsid w:val="004D34A4"/>
    <w:rsid w:val="004D5C92"/>
    <w:rsid w:val="004E2818"/>
    <w:rsid w:val="004E2CAC"/>
    <w:rsid w:val="004E5D7D"/>
    <w:rsid w:val="004E5EAA"/>
    <w:rsid w:val="004F2B6E"/>
    <w:rsid w:val="004F34EA"/>
    <w:rsid w:val="00501C46"/>
    <w:rsid w:val="00513606"/>
    <w:rsid w:val="00517217"/>
    <w:rsid w:val="005202F8"/>
    <w:rsid w:val="0053030A"/>
    <w:rsid w:val="00534AF4"/>
    <w:rsid w:val="0054096F"/>
    <w:rsid w:val="00541D5D"/>
    <w:rsid w:val="00543AB5"/>
    <w:rsid w:val="00544B85"/>
    <w:rsid w:val="00544D71"/>
    <w:rsid w:val="00552A36"/>
    <w:rsid w:val="00553A71"/>
    <w:rsid w:val="005634DF"/>
    <w:rsid w:val="005636F4"/>
    <w:rsid w:val="005802F1"/>
    <w:rsid w:val="00581DB9"/>
    <w:rsid w:val="005838D2"/>
    <w:rsid w:val="00590140"/>
    <w:rsid w:val="00595E28"/>
    <w:rsid w:val="00596EF0"/>
    <w:rsid w:val="005B3048"/>
    <w:rsid w:val="005D2421"/>
    <w:rsid w:val="005D3A75"/>
    <w:rsid w:val="005D7F15"/>
    <w:rsid w:val="005E1256"/>
    <w:rsid w:val="005E179E"/>
    <w:rsid w:val="005E1EC8"/>
    <w:rsid w:val="005E40E3"/>
    <w:rsid w:val="005E7D44"/>
    <w:rsid w:val="006014CB"/>
    <w:rsid w:val="00604175"/>
    <w:rsid w:val="00611336"/>
    <w:rsid w:val="00615AF8"/>
    <w:rsid w:val="00620639"/>
    <w:rsid w:val="00622649"/>
    <w:rsid w:val="0062529F"/>
    <w:rsid w:val="00630E98"/>
    <w:rsid w:val="00634F3F"/>
    <w:rsid w:val="00637B43"/>
    <w:rsid w:val="006419D3"/>
    <w:rsid w:val="00643D67"/>
    <w:rsid w:val="006454B2"/>
    <w:rsid w:val="00653722"/>
    <w:rsid w:val="00654768"/>
    <w:rsid w:val="00656E73"/>
    <w:rsid w:val="00656FB3"/>
    <w:rsid w:val="00662755"/>
    <w:rsid w:val="00664ED5"/>
    <w:rsid w:val="00677B2D"/>
    <w:rsid w:val="00684264"/>
    <w:rsid w:val="006933BC"/>
    <w:rsid w:val="006965FF"/>
    <w:rsid w:val="00697FA9"/>
    <w:rsid w:val="006A155E"/>
    <w:rsid w:val="006A7309"/>
    <w:rsid w:val="006A7F6E"/>
    <w:rsid w:val="006B1C33"/>
    <w:rsid w:val="006B5FDA"/>
    <w:rsid w:val="006B629B"/>
    <w:rsid w:val="006B7218"/>
    <w:rsid w:val="006B727A"/>
    <w:rsid w:val="006C1A89"/>
    <w:rsid w:val="006C41F3"/>
    <w:rsid w:val="006C71EA"/>
    <w:rsid w:val="006D015B"/>
    <w:rsid w:val="006F2666"/>
    <w:rsid w:val="006F2DD1"/>
    <w:rsid w:val="006F5C4C"/>
    <w:rsid w:val="0070373B"/>
    <w:rsid w:val="00703EF5"/>
    <w:rsid w:val="007061A2"/>
    <w:rsid w:val="00714FE4"/>
    <w:rsid w:val="007171D7"/>
    <w:rsid w:val="007229EC"/>
    <w:rsid w:val="0072303B"/>
    <w:rsid w:val="00725096"/>
    <w:rsid w:val="00725D1B"/>
    <w:rsid w:val="00734F3B"/>
    <w:rsid w:val="007353DB"/>
    <w:rsid w:val="00743404"/>
    <w:rsid w:val="00744C43"/>
    <w:rsid w:val="00750E3A"/>
    <w:rsid w:val="007666D8"/>
    <w:rsid w:val="00777522"/>
    <w:rsid w:val="007833DF"/>
    <w:rsid w:val="00784653"/>
    <w:rsid w:val="00784671"/>
    <w:rsid w:val="00784E43"/>
    <w:rsid w:val="00786CE8"/>
    <w:rsid w:val="0079362B"/>
    <w:rsid w:val="00793B90"/>
    <w:rsid w:val="00795BC3"/>
    <w:rsid w:val="00795CDA"/>
    <w:rsid w:val="007A6826"/>
    <w:rsid w:val="007A7CC7"/>
    <w:rsid w:val="007B0CF5"/>
    <w:rsid w:val="007B1C96"/>
    <w:rsid w:val="007B1FFE"/>
    <w:rsid w:val="007C0497"/>
    <w:rsid w:val="007C24C9"/>
    <w:rsid w:val="007C4FA7"/>
    <w:rsid w:val="007C6332"/>
    <w:rsid w:val="007C7FD2"/>
    <w:rsid w:val="007D7D4E"/>
    <w:rsid w:val="007E4089"/>
    <w:rsid w:val="007E44AA"/>
    <w:rsid w:val="007E71CE"/>
    <w:rsid w:val="007E79EA"/>
    <w:rsid w:val="007F4F0B"/>
    <w:rsid w:val="00800009"/>
    <w:rsid w:val="00802757"/>
    <w:rsid w:val="00807BFC"/>
    <w:rsid w:val="00817C8B"/>
    <w:rsid w:val="008264BB"/>
    <w:rsid w:val="008310A2"/>
    <w:rsid w:val="00831261"/>
    <w:rsid w:val="008338AC"/>
    <w:rsid w:val="00833B79"/>
    <w:rsid w:val="00834773"/>
    <w:rsid w:val="00840117"/>
    <w:rsid w:val="00841C85"/>
    <w:rsid w:val="00842819"/>
    <w:rsid w:val="0084552F"/>
    <w:rsid w:val="0084759E"/>
    <w:rsid w:val="00853CCF"/>
    <w:rsid w:val="00866E38"/>
    <w:rsid w:val="008725BD"/>
    <w:rsid w:val="0088112D"/>
    <w:rsid w:val="008811EB"/>
    <w:rsid w:val="008820A9"/>
    <w:rsid w:val="008A53B1"/>
    <w:rsid w:val="008B088C"/>
    <w:rsid w:val="008B3DDE"/>
    <w:rsid w:val="008B5B9E"/>
    <w:rsid w:val="008B7AC2"/>
    <w:rsid w:val="008C08F6"/>
    <w:rsid w:val="008C12C7"/>
    <w:rsid w:val="008C3577"/>
    <w:rsid w:val="008C3AFB"/>
    <w:rsid w:val="008C3EFC"/>
    <w:rsid w:val="008C579C"/>
    <w:rsid w:val="008C6A74"/>
    <w:rsid w:val="008E1081"/>
    <w:rsid w:val="008E305F"/>
    <w:rsid w:val="008F526A"/>
    <w:rsid w:val="008F5A91"/>
    <w:rsid w:val="00901C3D"/>
    <w:rsid w:val="009042C2"/>
    <w:rsid w:val="00904FA6"/>
    <w:rsid w:val="0091071E"/>
    <w:rsid w:val="00911930"/>
    <w:rsid w:val="00912929"/>
    <w:rsid w:val="00914938"/>
    <w:rsid w:val="00937533"/>
    <w:rsid w:val="0094418B"/>
    <w:rsid w:val="00946EE8"/>
    <w:rsid w:val="00954FDE"/>
    <w:rsid w:val="00955B67"/>
    <w:rsid w:val="00956E21"/>
    <w:rsid w:val="00962B79"/>
    <w:rsid w:val="00963FC8"/>
    <w:rsid w:val="00970416"/>
    <w:rsid w:val="009762A7"/>
    <w:rsid w:val="0098156E"/>
    <w:rsid w:val="0098198D"/>
    <w:rsid w:val="009822D4"/>
    <w:rsid w:val="00983E6B"/>
    <w:rsid w:val="00985D4B"/>
    <w:rsid w:val="0099531C"/>
    <w:rsid w:val="009B0096"/>
    <w:rsid w:val="009B13C4"/>
    <w:rsid w:val="009B22D7"/>
    <w:rsid w:val="009B2492"/>
    <w:rsid w:val="009B3B8F"/>
    <w:rsid w:val="009B6510"/>
    <w:rsid w:val="009C1EDB"/>
    <w:rsid w:val="009C314D"/>
    <w:rsid w:val="009D52CD"/>
    <w:rsid w:val="009E00FC"/>
    <w:rsid w:val="009E4B3C"/>
    <w:rsid w:val="009E68CD"/>
    <w:rsid w:val="009F16F3"/>
    <w:rsid w:val="00A03F6C"/>
    <w:rsid w:val="00A13281"/>
    <w:rsid w:val="00A21D57"/>
    <w:rsid w:val="00A237CB"/>
    <w:rsid w:val="00A241DB"/>
    <w:rsid w:val="00A330B3"/>
    <w:rsid w:val="00A33278"/>
    <w:rsid w:val="00A3336C"/>
    <w:rsid w:val="00A34EE7"/>
    <w:rsid w:val="00A35095"/>
    <w:rsid w:val="00A55DDA"/>
    <w:rsid w:val="00A56CA9"/>
    <w:rsid w:val="00A644DF"/>
    <w:rsid w:val="00A66489"/>
    <w:rsid w:val="00A66781"/>
    <w:rsid w:val="00A678C2"/>
    <w:rsid w:val="00A712BD"/>
    <w:rsid w:val="00A774B2"/>
    <w:rsid w:val="00A81069"/>
    <w:rsid w:val="00A8590A"/>
    <w:rsid w:val="00A90A52"/>
    <w:rsid w:val="00A93303"/>
    <w:rsid w:val="00A9640F"/>
    <w:rsid w:val="00AB2C2D"/>
    <w:rsid w:val="00AB32EB"/>
    <w:rsid w:val="00AC00BC"/>
    <w:rsid w:val="00AC0999"/>
    <w:rsid w:val="00AD3B37"/>
    <w:rsid w:val="00AD4D83"/>
    <w:rsid w:val="00AD5652"/>
    <w:rsid w:val="00AD5D83"/>
    <w:rsid w:val="00AE27A2"/>
    <w:rsid w:val="00AE3A79"/>
    <w:rsid w:val="00AF3150"/>
    <w:rsid w:val="00AF4599"/>
    <w:rsid w:val="00AF54DB"/>
    <w:rsid w:val="00AF6A6A"/>
    <w:rsid w:val="00B205EE"/>
    <w:rsid w:val="00B2290A"/>
    <w:rsid w:val="00B33242"/>
    <w:rsid w:val="00B36DB8"/>
    <w:rsid w:val="00B6002A"/>
    <w:rsid w:val="00B662D6"/>
    <w:rsid w:val="00B73A69"/>
    <w:rsid w:val="00B83076"/>
    <w:rsid w:val="00B85991"/>
    <w:rsid w:val="00B93A59"/>
    <w:rsid w:val="00B94A62"/>
    <w:rsid w:val="00B9746C"/>
    <w:rsid w:val="00BA38F8"/>
    <w:rsid w:val="00BB4BD4"/>
    <w:rsid w:val="00BB6D74"/>
    <w:rsid w:val="00BC13F5"/>
    <w:rsid w:val="00BC28AE"/>
    <w:rsid w:val="00BC3A6B"/>
    <w:rsid w:val="00BC5304"/>
    <w:rsid w:val="00BC772E"/>
    <w:rsid w:val="00BD044E"/>
    <w:rsid w:val="00BD1B7C"/>
    <w:rsid w:val="00BD2E52"/>
    <w:rsid w:val="00BD3D08"/>
    <w:rsid w:val="00BD5A28"/>
    <w:rsid w:val="00BD7F42"/>
    <w:rsid w:val="00BE2270"/>
    <w:rsid w:val="00BE402E"/>
    <w:rsid w:val="00BE6BA1"/>
    <w:rsid w:val="00BF2C25"/>
    <w:rsid w:val="00BF410E"/>
    <w:rsid w:val="00BF5DC7"/>
    <w:rsid w:val="00C01D8E"/>
    <w:rsid w:val="00C02698"/>
    <w:rsid w:val="00C0493B"/>
    <w:rsid w:val="00C04CD6"/>
    <w:rsid w:val="00C207D4"/>
    <w:rsid w:val="00C20869"/>
    <w:rsid w:val="00C22B11"/>
    <w:rsid w:val="00C37D6A"/>
    <w:rsid w:val="00C41ABB"/>
    <w:rsid w:val="00C437A3"/>
    <w:rsid w:val="00C44989"/>
    <w:rsid w:val="00C4684B"/>
    <w:rsid w:val="00C642BC"/>
    <w:rsid w:val="00C66632"/>
    <w:rsid w:val="00C70AB6"/>
    <w:rsid w:val="00C70E79"/>
    <w:rsid w:val="00C7632F"/>
    <w:rsid w:val="00C77759"/>
    <w:rsid w:val="00C87B67"/>
    <w:rsid w:val="00C97073"/>
    <w:rsid w:val="00C975FB"/>
    <w:rsid w:val="00CC54CA"/>
    <w:rsid w:val="00CC55C9"/>
    <w:rsid w:val="00CC735B"/>
    <w:rsid w:val="00CD5639"/>
    <w:rsid w:val="00CD5AAD"/>
    <w:rsid w:val="00CD792F"/>
    <w:rsid w:val="00CD7CEE"/>
    <w:rsid w:val="00CE010B"/>
    <w:rsid w:val="00CE070B"/>
    <w:rsid w:val="00CF0565"/>
    <w:rsid w:val="00CF2E6A"/>
    <w:rsid w:val="00D11803"/>
    <w:rsid w:val="00D1426C"/>
    <w:rsid w:val="00D1743A"/>
    <w:rsid w:val="00D17B00"/>
    <w:rsid w:val="00D17F13"/>
    <w:rsid w:val="00D26473"/>
    <w:rsid w:val="00D279D4"/>
    <w:rsid w:val="00D46B3E"/>
    <w:rsid w:val="00D542C5"/>
    <w:rsid w:val="00D66967"/>
    <w:rsid w:val="00D825A8"/>
    <w:rsid w:val="00D825DD"/>
    <w:rsid w:val="00D82783"/>
    <w:rsid w:val="00D84C98"/>
    <w:rsid w:val="00D86D6D"/>
    <w:rsid w:val="00DA57CA"/>
    <w:rsid w:val="00DA5C92"/>
    <w:rsid w:val="00DA6F88"/>
    <w:rsid w:val="00DB2FCF"/>
    <w:rsid w:val="00DB5CCC"/>
    <w:rsid w:val="00DC4023"/>
    <w:rsid w:val="00DC49F9"/>
    <w:rsid w:val="00DD1017"/>
    <w:rsid w:val="00DD3A14"/>
    <w:rsid w:val="00DD5DBD"/>
    <w:rsid w:val="00DE2A47"/>
    <w:rsid w:val="00DE7DF8"/>
    <w:rsid w:val="00DF0696"/>
    <w:rsid w:val="00DF0E58"/>
    <w:rsid w:val="00DF3F36"/>
    <w:rsid w:val="00DF498A"/>
    <w:rsid w:val="00DF58D6"/>
    <w:rsid w:val="00E02709"/>
    <w:rsid w:val="00E0558C"/>
    <w:rsid w:val="00E05C96"/>
    <w:rsid w:val="00E15372"/>
    <w:rsid w:val="00E35A9B"/>
    <w:rsid w:val="00E37B86"/>
    <w:rsid w:val="00E4196F"/>
    <w:rsid w:val="00E44357"/>
    <w:rsid w:val="00E455E0"/>
    <w:rsid w:val="00E45E22"/>
    <w:rsid w:val="00E47571"/>
    <w:rsid w:val="00E5308D"/>
    <w:rsid w:val="00E56546"/>
    <w:rsid w:val="00E619A8"/>
    <w:rsid w:val="00E61CBB"/>
    <w:rsid w:val="00E63366"/>
    <w:rsid w:val="00E72027"/>
    <w:rsid w:val="00E73BE8"/>
    <w:rsid w:val="00E81857"/>
    <w:rsid w:val="00E82704"/>
    <w:rsid w:val="00E84934"/>
    <w:rsid w:val="00E914ED"/>
    <w:rsid w:val="00E94CD6"/>
    <w:rsid w:val="00E97021"/>
    <w:rsid w:val="00E97F60"/>
    <w:rsid w:val="00EA079A"/>
    <w:rsid w:val="00EA32EA"/>
    <w:rsid w:val="00EA431D"/>
    <w:rsid w:val="00EA4734"/>
    <w:rsid w:val="00EA61D8"/>
    <w:rsid w:val="00EB3638"/>
    <w:rsid w:val="00EC1056"/>
    <w:rsid w:val="00EC1FEB"/>
    <w:rsid w:val="00EC2497"/>
    <w:rsid w:val="00EC2A54"/>
    <w:rsid w:val="00EC326F"/>
    <w:rsid w:val="00EC5E7C"/>
    <w:rsid w:val="00EC6F24"/>
    <w:rsid w:val="00EC7467"/>
    <w:rsid w:val="00EC7AAD"/>
    <w:rsid w:val="00ED281D"/>
    <w:rsid w:val="00EF5553"/>
    <w:rsid w:val="00EF72F4"/>
    <w:rsid w:val="00EF7F0B"/>
    <w:rsid w:val="00F07B63"/>
    <w:rsid w:val="00F1376A"/>
    <w:rsid w:val="00F21626"/>
    <w:rsid w:val="00F226C0"/>
    <w:rsid w:val="00F25459"/>
    <w:rsid w:val="00F26F57"/>
    <w:rsid w:val="00F30C31"/>
    <w:rsid w:val="00F3324B"/>
    <w:rsid w:val="00F33989"/>
    <w:rsid w:val="00F40EEE"/>
    <w:rsid w:val="00F415BC"/>
    <w:rsid w:val="00F41974"/>
    <w:rsid w:val="00F43369"/>
    <w:rsid w:val="00F52D4F"/>
    <w:rsid w:val="00F62537"/>
    <w:rsid w:val="00F63756"/>
    <w:rsid w:val="00F646B6"/>
    <w:rsid w:val="00F6487F"/>
    <w:rsid w:val="00F6763B"/>
    <w:rsid w:val="00F7348D"/>
    <w:rsid w:val="00F76525"/>
    <w:rsid w:val="00F84A6D"/>
    <w:rsid w:val="00F857CB"/>
    <w:rsid w:val="00F879E0"/>
    <w:rsid w:val="00F87A64"/>
    <w:rsid w:val="00F906D0"/>
    <w:rsid w:val="00F908EE"/>
    <w:rsid w:val="00F9688B"/>
    <w:rsid w:val="00FA1832"/>
    <w:rsid w:val="00FA3B57"/>
    <w:rsid w:val="00FB3153"/>
    <w:rsid w:val="00FB3722"/>
    <w:rsid w:val="00FB6C0C"/>
    <w:rsid w:val="00FC1870"/>
    <w:rsid w:val="00FC29EA"/>
    <w:rsid w:val="00FD43FF"/>
    <w:rsid w:val="00FD77C3"/>
    <w:rsid w:val="00FE0AD5"/>
    <w:rsid w:val="00FE43FE"/>
    <w:rsid w:val="00FE75AE"/>
    <w:rsid w:val="00FE798A"/>
    <w:rsid w:val="00FF26A5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84C9"/>
  <w15:chartTrackingRefBased/>
  <w15:docId w15:val="{E4EBBD73-8B8E-3D4A-B087-364F2573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 (Corps)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0A"/>
    <w:rPr>
      <w:rFonts w:eastAsia="Times New Roman" w:cs="Times New Roman"/>
      <w:szCs w:val="24"/>
      <w:lang w:eastAsia="fr-CA"/>
    </w:rPr>
  </w:style>
  <w:style w:type="paragraph" w:styleId="Heading1">
    <w:name w:val="heading 1"/>
    <w:aliases w:val="Titre Observation"/>
    <w:basedOn w:val="Normal"/>
    <w:next w:val="Normal"/>
    <w:link w:val="Heading1Char"/>
    <w:autoRedefine/>
    <w:uiPriority w:val="9"/>
    <w:qFormat/>
    <w:rsid w:val="00A66781"/>
    <w:pPr>
      <w:spacing w:before="120" w:after="120"/>
      <w:jc w:val="center"/>
      <w:outlineLvl w:val="0"/>
    </w:pPr>
    <w:rPr>
      <w:rFonts w:eastAsiaTheme="minorHAnsi" w:cs="Calibri (Corps)"/>
      <w:b/>
      <w:sz w:val="28"/>
      <w:szCs w:val="22"/>
      <w:lang w:eastAsia="en-US"/>
    </w:rPr>
  </w:style>
  <w:style w:type="paragraph" w:styleId="Heading2">
    <w:name w:val="heading 2"/>
    <w:aliases w:val="Titre objectif"/>
    <w:basedOn w:val="Normal"/>
    <w:next w:val="Normal"/>
    <w:link w:val="Heading2Char"/>
    <w:autoRedefine/>
    <w:uiPriority w:val="9"/>
    <w:unhideWhenUsed/>
    <w:qFormat/>
    <w:rsid w:val="00F84A6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  <w:u w:val="single"/>
      <w:lang w:eastAsia="en-US"/>
    </w:rPr>
  </w:style>
  <w:style w:type="paragraph" w:styleId="Heading3">
    <w:name w:val="heading 3"/>
    <w:aliases w:val="Figure"/>
    <w:basedOn w:val="Normal"/>
    <w:next w:val="Normal"/>
    <w:link w:val="Heading3Char"/>
    <w:autoRedefine/>
    <w:uiPriority w:val="9"/>
    <w:unhideWhenUsed/>
    <w:qFormat/>
    <w:rsid w:val="00A03F6C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D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6D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03F6C"/>
  </w:style>
  <w:style w:type="paragraph" w:styleId="Subtitle">
    <w:name w:val="Subtitle"/>
    <w:aliases w:val="par"/>
    <w:basedOn w:val="Normal"/>
    <w:next w:val="Normal"/>
    <w:link w:val="SubtitleChar"/>
    <w:uiPriority w:val="11"/>
    <w:qFormat/>
    <w:rsid w:val="006C41F3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aliases w:val="par Char"/>
    <w:basedOn w:val="DefaultParagraphFont"/>
    <w:link w:val="Subtitle"/>
    <w:uiPriority w:val="11"/>
    <w:rsid w:val="006C41F3"/>
    <w:rPr>
      <w:rFonts w:eastAsiaTheme="minorEastAsia" w:cstheme="minorBidi"/>
      <w:b/>
      <w:color w:val="000000" w:themeColor="text1"/>
      <w:spacing w:val="15"/>
      <w:u w:val="single"/>
      <w:lang w:eastAsia="fr-CA"/>
    </w:rPr>
  </w:style>
  <w:style w:type="paragraph" w:customStyle="1" w:styleId="ChristopheBioSt2">
    <w:name w:val="Christophe Bio St.2"/>
    <w:basedOn w:val="Normal"/>
    <w:autoRedefine/>
    <w:qFormat/>
    <w:rsid w:val="008264BB"/>
    <w:pPr>
      <w:spacing w:before="240" w:after="240"/>
    </w:pPr>
    <w:rPr>
      <w:b/>
      <w:smallCaps/>
      <w:color w:val="000000" w:themeColor="text1"/>
      <w:szCs w:val="22"/>
    </w:rPr>
  </w:style>
  <w:style w:type="character" w:customStyle="1" w:styleId="Heading1Char">
    <w:name w:val="Heading 1 Char"/>
    <w:aliases w:val="Titre Observation Char"/>
    <w:basedOn w:val="DefaultParagraphFont"/>
    <w:link w:val="Heading1"/>
    <w:uiPriority w:val="9"/>
    <w:rsid w:val="00A66781"/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4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E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aliases w:val="Titre objectif Char"/>
    <w:basedOn w:val="DefaultParagraphFont"/>
    <w:link w:val="Heading2"/>
    <w:uiPriority w:val="9"/>
    <w:rsid w:val="00F84A6D"/>
    <w:rPr>
      <w:rFonts w:eastAsiaTheme="majorEastAsia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E40E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5E40E3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E40E3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E40E3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40E3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40E3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40E3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40E3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40E3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40E3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5E40E3"/>
    <w:rPr>
      <w:color w:val="0563C1" w:themeColor="hyperlink"/>
      <w:u w:val="single"/>
    </w:rPr>
  </w:style>
  <w:style w:type="character" w:customStyle="1" w:styleId="Heading3Char">
    <w:name w:val="Heading 3 Char"/>
    <w:aliases w:val="Figure Char"/>
    <w:basedOn w:val="DefaultParagraphFont"/>
    <w:link w:val="Heading3"/>
    <w:uiPriority w:val="9"/>
    <w:rsid w:val="00A03F6C"/>
    <w:rPr>
      <w:rFonts w:eastAsiaTheme="majorEastAsia" w:cstheme="majorBidi"/>
      <w:i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9B3B8F"/>
    <w:pPr>
      <w:ind w:left="720"/>
      <w:contextualSpacing/>
    </w:pPr>
    <w:rPr>
      <w:rFonts w:eastAsiaTheme="minorHAnsi" w:cs="Calibri (Corps)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AD5"/>
    <w:pPr>
      <w:tabs>
        <w:tab w:val="center" w:pos="4153"/>
        <w:tab w:val="right" w:pos="8306"/>
      </w:tabs>
    </w:pPr>
    <w:rPr>
      <w:rFonts w:eastAsiaTheme="minorHAnsi" w:cs="Calibri (Corps)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0AD5"/>
  </w:style>
  <w:style w:type="paragraph" w:styleId="Footer">
    <w:name w:val="footer"/>
    <w:basedOn w:val="Normal"/>
    <w:link w:val="FooterChar"/>
    <w:uiPriority w:val="99"/>
    <w:unhideWhenUsed/>
    <w:rsid w:val="00FE0AD5"/>
    <w:pPr>
      <w:tabs>
        <w:tab w:val="center" w:pos="4153"/>
        <w:tab w:val="right" w:pos="8306"/>
      </w:tabs>
    </w:pPr>
    <w:rPr>
      <w:rFonts w:eastAsiaTheme="minorHAnsi" w:cs="Calibri (Corps)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0AD5"/>
  </w:style>
  <w:style w:type="character" w:styleId="BookTitle">
    <w:name w:val="Book Title"/>
    <w:basedOn w:val="DefaultParagraphFont"/>
    <w:uiPriority w:val="33"/>
    <w:qFormat/>
    <w:rsid w:val="00083A9A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D3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BAB"/>
    <w:rPr>
      <w:rFonts w:eastAsiaTheme="minorHAnsi" w:cs="Calibri (Corps)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BAB"/>
    <w:rPr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36D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36D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E3A7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9C1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9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ophe_rouleau-desrochers/Library/Group%20Containers/UBF8T346G9.Office/User%20Content.localized/Templates.localized/Mode&#768;le%20Pros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85B427-E0E4-E849-9A3A-FC53FE15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Modèle Prosit.dotx</Template>
  <TotalTime>357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Rouleau-Desrochers</dc:creator>
  <cp:keywords/>
  <dc:description/>
  <cp:lastModifiedBy>Rouleau-Desrochers, Christophe</cp:lastModifiedBy>
  <cp:revision>1</cp:revision>
  <dcterms:created xsi:type="dcterms:W3CDTF">2024-02-13T17:49:00Z</dcterms:created>
  <dcterms:modified xsi:type="dcterms:W3CDTF">2024-02-14T14:03:00Z</dcterms:modified>
</cp:coreProperties>
</file>